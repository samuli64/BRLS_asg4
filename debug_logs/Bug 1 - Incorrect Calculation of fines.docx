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B9EFF0" w14:textId="77777777" w:rsidR="00CC5701" w:rsidRDefault="00087892" w:rsidP="003D11ED">
      <w:pPr>
        <w:pStyle w:val="Title"/>
        <w:jc w:val="center"/>
      </w:pPr>
      <w:r>
        <w:t>Debugging Log</w:t>
      </w:r>
    </w:p>
    <w:p w14:paraId="4D369EA2" w14:textId="77777777" w:rsidR="00087892" w:rsidRDefault="00087892"/>
    <w:p w14:paraId="43707B87" w14:textId="77777777" w:rsidR="00AF1F0F" w:rsidRDefault="00AF1F0F" w:rsidP="0099418A">
      <w:pPr>
        <w:pStyle w:val="Heading1"/>
      </w:pPr>
      <w:r>
        <w:t>Defect</w:t>
      </w:r>
      <w:r w:rsidR="0099418A">
        <w:t xml:space="preserve"> Information</w:t>
      </w:r>
    </w:p>
    <w:p w14:paraId="4D3FB93E" w14:textId="57C3A393" w:rsidR="00AF1F0F" w:rsidRDefault="00AF1F0F" w:rsidP="00F07B15">
      <w:r w:rsidRPr="0099418A">
        <w:rPr>
          <w:b/>
          <w:bCs/>
        </w:rPr>
        <w:t>Defect ID:</w:t>
      </w:r>
      <w:r w:rsidR="0099418A" w:rsidRPr="0099418A">
        <w:t xml:space="preserve"> </w:t>
      </w:r>
      <w:sdt>
        <w:sdtPr>
          <w:alias w:val="Defect ID"/>
          <w:tag w:val="DefectID"/>
          <w:id w:val="1498155334"/>
          <w:placeholder>
            <w:docPart w:val="8CB2314FB474475CA7A56024BEC4548B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1103">
            <w:t>Bug 1 – Incorrect calculation of fines</w:t>
          </w:r>
        </w:sdtContent>
      </w:sdt>
    </w:p>
    <w:p w14:paraId="20B25924" w14:textId="3D8DA184" w:rsidR="0099418A" w:rsidRPr="0099418A" w:rsidRDefault="0099418A">
      <w:pPr>
        <w:rPr>
          <w:b/>
          <w:bCs/>
        </w:rPr>
      </w:pPr>
      <w:r w:rsidRPr="0099418A">
        <w:rPr>
          <w:b/>
          <w:bCs/>
        </w:rPr>
        <w:t>Priority:</w:t>
      </w:r>
      <w:r>
        <w:t xml:space="preserve"> </w:t>
      </w:r>
      <w:sdt>
        <w:sdtPr>
          <w:alias w:val="Priority"/>
          <w:tag w:val="Priority"/>
          <w:id w:val="-1064646024"/>
          <w:placeholder>
            <w:docPart w:val="9DAD003ACF6C4567A664886F9827D1BC"/>
          </w:placeholder>
          <w:comboBox>
            <w:listItem w:displayText="Blocker" w:value="Blocker"/>
            <w:listItem w:displayText="Critical" w:value="Critical"/>
            <w:listItem w:displayText="Major" w:value="Major"/>
            <w:listItem w:displayText="Normal" w:value="Normal"/>
            <w:listItem w:displayText="Minor" w:value="Minor"/>
            <w:listItem w:displayText="Trivial" w:value="Trivial"/>
            <w:listItem w:displayText="Enhancement" w:value="Enhancement"/>
          </w:comboBox>
        </w:sdtPr>
        <w:sdtEndPr/>
        <w:sdtContent>
          <w:r w:rsidR="00DD1103">
            <w:t>Major</w:t>
          </w:r>
        </w:sdtContent>
      </w:sdt>
    </w:p>
    <w:p w14:paraId="751276D8" w14:textId="4A56E798" w:rsidR="0099418A" w:rsidRDefault="0099418A">
      <w:r w:rsidRPr="0099418A">
        <w:rPr>
          <w:b/>
          <w:bCs/>
        </w:rPr>
        <w:t>Status:</w:t>
      </w:r>
      <w:r w:rsidRPr="0099418A">
        <w:t xml:space="preserve">  </w:t>
      </w:r>
      <w:sdt>
        <w:sdtPr>
          <w:alias w:val="Status"/>
          <w:tag w:val="Status"/>
          <w:id w:val="-1769308397"/>
          <w:placeholder>
            <w:docPart w:val="9BE74ACE30514E099353FB72B3044C70"/>
          </w:placeholder>
          <w:comboBox>
            <w:listItem w:displayText="UNCONFIRMED" w:value="1"/>
            <w:listItem w:displayText="NEW" w:value="2"/>
            <w:listItem w:displayText="ASSIGNED" w:value="3"/>
            <w:listItem w:displayText="RESOLVED" w:value="4"/>
            <w:listItem w:displayText="REOPENED" w:value="5"/>
            <w:listItem w:displayText="VERIFIED" w:value="6"/>
            <w:listItem w:displayText="CLOSED" w:value="7"/>
          </w:comboBox>
        </w:sdtPr>
        <w:sdtEndPr/>
        <w:sdtContent>
          <w:r w:rsidR="0065520A">
            <w:t>ASSIGNED</w:t>
          </w:r>
        </w:sdtContent>
      </w:sdt>
    </w:p>
    <w:p w14:paraId="60662238" w14:textId="2C66762E" w:rsidR="00603945" w:rsidRDefault="00603945" w:rsidP="00A13F90">
      <w:r w:rsidRPr="00603945">
        <w:rPr>
          <w:b/>
          <w:bCs/>
        </w:rPr>
        <w:t>Last updated:</w:t>
      </w:r>
      <w:r w:rsidR="00A13F90">
        <w:rPr>
          <w:b/>
          <w:bCs/>
        </w:rPr>
        <w:t xml:space="preserve"> </w:t>
      </w:r>
      <w:sdt>
        <w:sdtPr>
          <w:alias w:val="Last Updated"/>
          <w:tag w:val="LastUpdated"/>
          <w:id w:val="-267786423"/>
          <w:placeholder>
            <w:docPart w:val="3FC1164BAC1941149522C9DF6B27DAE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0-10-16T00:00:00Z">
            <w:dateFormat w:val="yyyy-MM-dd"/>
            <w:lid w:val="en-AU"/>
            <w:storeMappedDataAs w:val="dateTime"/>
            <w:calendar w:val="gregorian"/>
          </w:date>
        </w:sdtPr>
        <w:sdtEndPr/>
        <w:sdtContent>
          <w:r w:rsidR="00DD1103" w:rsidRPr="00DD1103">
            <w:t>2020-10-16</w:t>
          </w:r>
        </w:sdtContent>
      </w:sdt>
    </w:p>
    <w:p w14:paraId="493BB1F5" w14:textId="369997CF" w:rsidR="00603945" w:rsidRPr="0099418A" w:rsidRDefault="004079AA">
      <w:pPr>
        <w:rPr>
          <w:b/>
          <w:bCs/>
        </w:rPr>
      </w:pPr>
      <w:r>
        <w:rPr>
          <w:b/>
          <w:bCs/>
        </w:rPr>
        <w:t xml:space="preserve">Assigned to: </w:t>
      </w:r>
      <w:sdt>
        <w:sdtPr>
          <w:alias w:val="Assigned To"/>
          <w:tag w:val="AssignedTo"/>
          <w:id w:val="1232432492"/>
          <w:placeholder>
            <w:docPart w:val="30720F731B1843AEA1ECC714E8AE6BA3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r w:rsidR="00B74F55">
            <w:t>Sam Johnson</w:t>
          </w:r>
        </w:sdtContent>
      </w:sdt>
    </w:p>
    <w:p w14:paraId="1226E843" w14:textId="77777777" w:rsidR="0099418A" w:rsidRDefault="0099418A" w:rsidP="0099418A">
      <w:pPr>
        <w:pStyle w:val="Heading2"/>
      </w:pPr>
      <w:r>
        <w:t>Reported Issue</w:t>
      </w:r>
    </w:p>
    <w:p w14:paraId="1E8F5FF1" w14:textId="35B91B96" w:rsidR="00DD1103" w:rsidRDefault="00DD1103" w:rsidP="00DD1103">
      <w:r>
        <w:t>When a book becomes overdue by one day, no fine is imposed.</w:t>
      </w:r>
    </w:p>
    <w:p w14:paraId="51B7DD01" w14:textId="5ECB293B" w:rsidR="00AF1F0F" w:rsidRDefault="00DD1103">
      <w:r>
        <w:rPr>
          <w:noProof/>
        </w:rPr>
        <w:drawing>
          <wp:inline distT="0" distB="0" distL="0" distR="0" wp14:anchorId="76A93E00" wp14:editId="55BC82E8">
            <wp:extent cx="3608832" cy="247631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9-30 at 12.06.4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7191" cy="2495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64456" w14:textId="77777777" w:rsidR="00716FCC" w:rsidRPr="00716FCC" w:rsidRDefault="00087892" w:rsidP="003A23C1">
      <w:pPr>
        <w:pStyle w:val="Heading1"/>
      </w:pPr>
      <w:r>
        <w:t>Replication</w:t>
      </w:r>
    </w:p>
    <w:p w14:paraId="269849F8" w14:textId="77777777" w:rsidR="00087892" w:rsidRDefault="00087892" w:rsidP="0099418A">
      <w:pPr>
        <w:pStyle w:val="Heading2"/>
      </w:pPr>
      <w:r>
        <w:t>Setup</w:t>
      </w:r>
    </w:p>
    <w:p w14:paraId="1B18EC70" w14:textId="278B26D9" w:rsidR="00716FCC" w:rsidRDefault="00B74F55" w:rsidP="00E67EE5">
      <w:pPr>
        <w:pStyle w:val="ListParagraph"/>
        <w:numPr>
          <w:ilvl w:val="0"/>
          <w:numId w:val="1"/>
        </w:numPr>
      </w:pPr>
      <w:r>
        <w:t>Patron created with data as per Test Data</w:t>
      </w:r>
    </w:p>
    <w:p w14:paraId="6D42A74F" w14:textId="554AF0B7" w:rsidR="00B74F55" w:rsidRDefault="00B74F55" w:rsidP="00E67EE5">
      <w:pPr>
        <w:pStyle w:val="ListParagraph"/>
        <w:numPr>
          <w:ilvl w:val="0"/>
          <w:numId w:val="1"/>
        </w:numPr>
      </w:pPr>
      <w:r>
        <w:t>Patron state is CAN_BORROW</w:t>
      </w:r>
    </w:p>
    <w:p w14:paraId="37018AB3" w14:textId="2F614F3F" w:rsidR="00B74F55" w:rsidRDefault="00B74F55" w:rsidP="00E67EE5">
      <w:pPr>
        <w:pStyle w:val="ListParagraph"/>
        <w:numPr>
          <w:ilvl w:val="0"/>
          <w:numId w:val="1"/>
        </w:numPr>
      </w:pPr>
      <w:r>
        <w:t>Patron fines are below fine limit</w:t>
      </w:r>
    </w:p>
    <w:p w14:paraId="4329FBDA" w14:textId="36922D1D" w:rsidR="00C05059" w:rsidRDefault="00C05059" w:rsidP="00E67EE5">
      <w:pPr>
        <w:pStyle w:val="ListParagraph"/>
        <w:numPr>
          <w:ilvl w:val="0"/>
          <w:numId w:val="1"/>
        </w:numPr>
      </w:pPr>
      <w:r>
        <w:t>Book created with data as per Test Data</w:t>
      </w:r>
    </w:p>
    <w:p w14:paraId="20D9865B" w14:textId="4C2A5A4C" w:rsidR="00C05059" w:rsidRDefault="00C05059" w:rsidP="00E67EE5">
      <w:pPr>
        <w:pStyle w:val="ListParagraph"/>
        <w:numPr>
          <w:ilvl w:val="0"/>
          <w:numId w:val="1"/>
        </w:numPr>
      </w:pPr>
      <w:r>
        <w:t>Book state is AVAILABLE</w:t>
      </w:r>
    </w:p>
    <w:p w14:paraId="0FD705B5" w14:textId="1E117225" w:rsidR="000771B2" w:rsidRDefault="000771B2" w:rsidP="00E67EE5">
      <w:pPr>
        <w:pStyle w:val="ListParagraph"/>
        <w:numPr>
          <w:ilvl w:val="0"/>
          <w:numId w:val="1"/>
        </w:numPr>
      </w:pPr>
      <w:r>
        <w:t>Recorded Patron ID and Book ID</w:t>
      </w:r>
    </w:p>
    <w:p w14:paraId="26334F2B" w14:textId="77777777" w:rsidR="00E67EE5" w:rsidRDefault="00716FCC" w:rsidP="00E67EE5">
      <w:pPr>
        <w:pStyle w:val="Heading2"/>
      </w:pPr>
      <w:r>
        <w:t>Tear down</w:t>
      </w:r>
    </w:p>
    <w:p w14:paraId="1C49A449" w14:textId="5617E15D" w:rsidR="00E67EE5" w:rsidRPr="00E67EE5" w:rsidRDefault="00BA55A1" w:rsidP="00E67EE5">
      <w:pPr>
        <w:pStyle w:val="ListParagraph"/>
        <w:numPr>
          <w:ilvl w:val="0"/>
          <w:numId w:val="1"/>
        </w:numPr>
      </w:pPr>
      <w:r>
        <w:t>Remove library.obj file</w:t>
      </w:r>
    </w:p>
    <w:p w14:paraId="503052AB" w14:textId="77777777" w:rsidR="00087892" w:rsidRDefault="00087892" w:rsidP="00E67EE5">
      <w:pPr>
        <w:pStyle w:val="Heading2"/>
      </w:pPr>
      <w:r>
        <w:lastRenderedPageBreak/>
        <w:t>Steps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562"/>
        <w:gridCol w:w="3969"/>
        <w:gridCol w:w="4485"/>
      </w:tblGrid>
      <w:tr w:rsidR="00827678" w14:paraId="7FA6263B" w14:textId="77777777" w:rsidTr="000771B2">
        <w:trPr>
          <w:cantSplit/>
          <w:tblHeader/>
        </w:trPr>
        <w:tc>
          <w:tcPr>
            <w:tcW w:w="562" w:type="dxa"/>
            <w:shd w:val="clear" w:color="auto" w:fill="4472C4" w:themeFill="accent1"/>
          </w:tcPr>
          <w:p w14:paraId="0134082B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#</w:t>
            </w:r>
          </w:p>
        </w:tc>
        <w:tc>
          <w:tcPr>
            <w:tcW w:w="3969" w:type="dxa"/>
            <w:shd w:val="clear" w:color="auto" w:fill="4472C4" w:themeFill="accent1"/>
          </w:tcPr>
          <w:p w14:paraId="442A13C4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Test Action</w:t>
            </w:r>
          </w:p>
        </w:tc>
        <w:tc>
          <w:tcPr>
            <w:tcW w:w="4485" w:type="dxa"/>
            <w:shd w:val="clear" w:color="auto" w:fill="4472C4" w:themeFill="accent1"/>
          </w:tcPr>
          <w:p w14:paraId="1D451E3F" w14:textId="77777777" w:rsidR="00827678" w:rsidRPr="00827678" w:rsidRDefault="00827678" w:rsidP="00827678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Expected Results</w:t>
            </w:r>
          </w:p>
        </w:tc>
      </w:tr>
      <w:tr w:rsidR="00827678" w14:paraId="5573F8D2" w14:textId="77777777" w:rsidTr="00827678">
        <w:tc>
          <w:tcPr>
            <w:tcW w:w="562" w:type="dxa"/>
          </w:tcPr>
          <w:p w14:paraId="2415B35A" w14:textId="77777777" w:rsidR="00827678" w:rsidRDefault="00827678" w:rsidP="00827678">
            <w:pPr>
              <w:spacing w:line="360" w:lineRule="auto"/>
            </w:pPr>
            <w:r>
              <w:t>1</w:t>
            </w:r>
          </w:p>
        </w:tc>
        <w:tc>
          <w:tcPr>
            <w:tcW w:w="3969" w:type="dxa"/>
          </w:tcPr>
          <w:p w14:paraId="6F8E385E" w14:textId="0E7169A8" w:rsidR="00827678" w:rsidRDefault="000771B2" w:rsidP="00827678">
            <w:pPr>
              <w:spacing w:line="360" w:lineRule="auto"/>
            </w:pPr>
            <w:r>
              <w:t>Enter ‘L’ at the main menu</w:t>
            </w:r>
            <w:r w:rsidR="00E947F8">
              <w:t>, and press Enter</w:t>
            </w:r>
          </w:p>
        </w:tc>
        <w:tc>
          <w:tcPr>
            <w:tcW w:w="4485" w:type="dxa"/>
          </w:tcPr>
          <w:p w14:paraId="3E156296" w14:textId="0529FF50" w:rsidR="00827678" w:rsidRDefault="000771B2" w:rsidP="00827678">
            <w:pPr>
              <w:spacing w:line="360" w:lineRule="auto"/>
            </w:pPr>
            <w:r>
              <w:t xml:space="preserve">Borrow Book </w:t>
            </w:r>
            <w:r w:rsidR="00E947F8">
              <w:t xml:space="preserve">use case </w:t>
            </w:r>
            <w:r>
              <w:t>UI starts. Prompt to swipe Patron card.</w:t>
            </w:r>
          </w:p>
        </w:tc>
      </w:tr>
      <w:tr w:rsidR="00827678" w14:paraId="15F3DCC1" w14:textId="77777777" w:rsidTr="00827678">
        <w:tc>
          <w:tcPr>
            <w:tcW w:w="562" w:type="dxa"/>
          </w:tcPr>
          <w:p w14:paraId="5D1D7272" w14:textId="77777777" w:rsidR="00827678" w:rsidRDefault="00827678" w:rsidP="00827678">
            <w:pPr>
              <w:spacing w:line="360" w:lineRule="auto"/>
            </w:pPr>
            <w:r>
              <w:t>2</w:t>
            </w:r>
          </w:p>
        </w:tc>
        <w:tc>
          <w:tcPr>
            <w:tcW w:w="3969" w:type="dxa"/>
          </w:tcPr>
          <w:p w14:paraId="4DBC574E" w14:textId="3CC5AD8E" w:rsidR="00827678" w:rsidRDefault="000771B2" w:rsidP="00827678">
            <w:pPr>
              <w:spacing w:line="360" w:lineRule="auto"/>
            </w:pPr>
            <w:r>
              <w:t>Enter Patron ID, press Enter</w:t>
            </w:r>
          </w:p>
        </w:tc>
        <w:tc>
          <w:tcPr>
            <w:tcW w:w="4485" w:type="dxa"/>
          </w:tcPr>
          <w:p w14:paraId="4D6E27A6" w14:textId="5A95A1BF" w:rsidR="00827678" w:rsidRDefault="000771B2" w:rsidP="00827678">
            <w:pPr>
              <w:spacing w:line="360" w:lineRule="auto"/>
            </w:pPr>
            <w:r>
              <w:t>Prompted to scan book.</w:t>
            </w:r>
          </w:p>
        </w:tc>
      </w:tr>
      <w:tr w:rsidR="00827678" w14:paraId="76660B93" w14:textId="77777777" w:rsidTr="00827678">
        <w:tc>
          <w:tcPr>
            <w:tcW w:w="562" w:type="dxa"/>
          </w:tcPr>
          <w:p w14:paraId="47689C99" w14:textId="77777777" w:rsidR="00827678" w:rsidRDefault="00827678" w:rsidP="00827678">
            <w:pPr>
              <w:spacing w:line="360" w:lineRule="auto"/>
            </w:pPr>
            <w:r>
              <w:t>3</w:t>
            </w:r>
          </w:p>
        </w:tc>
        <w:tc>
          <w:tcPr>
            <w:tcW w:w="3969" w:type="dxa"/>
          </w:tcPr>
          <w:p w14:paraId="134C742C" w14:textId="629287E6" w:rsidR="00827678" w:rsidRDefault="000771B2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7711869C" w14:textId="3A1B2872" w:rsidR="00827678" w:rsidRDefault="000771B2" w:rsidP="00827678">
            <w:pPr>
              <w:spacing w:line="360" w:lineRule="auto"/>
            </w:pPr>
            <w:r>
              <w:t>Prompted to scan another book.</w:t>
            </w:r>
          </w:p>
        </w:tc>
      </w:tr>
      <w:tr w:rsidR="00827678" w14:paraId="7390496D" w14:textId="77777777" w:rsidTr="00827678">
        <w:tc>
          <w:tcPr>
            <w:tcW w:w="562" w:type="dxa"/>
          </w:tcPr>
          <w:p w14:paraId="43D6FED0" w14:textId="77777777" w:rsidR="00827678" w:rsidRDefault="00827678" w:rsidP="00827678">
            <w:pPr>
              <w:spacing w:line="360" w:lineRule="auto"/>
            </w:pPr>
            <w:r>
              <w:t>4</w:t>
            </w:r>
          </w:p>
        </w:tc>
        <w:tc>
          <w:tcPr>
            <w:tcW w:w="3969" w:type="dxa"/>
          </w:tcPr>
          <w:p w14:paraId="29FA4782" w14:textId="7152F515" w:rsidR="00827678" w:rsidRDefault="000771B2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019606D2" w14:textId="7BF6EDA3" w:rsidR="00827678" w:rsidRDefault="000771B2" w:rsidP="00827678">
            <w:pPr>
              <w:spacing w:line="360" w:lineRule="auto"/>
            </w:pPr>
            <w:r>
              <w:t>System displays Final Borrowing List. Prompts to Commit Loans.</w:t>
            </w:r>
          </w:p>
        </w:tc>
      </w:tr>
      <w:tr w:rsidR="000771B2" w14:paraId="2D735D74" w14:textId="77777777" w:rsidTr="00827678">
        <w:tc>
          <w:tcPr>
            <w:tcW w:w="562" w:type="dxa"/>
          </w:tcPr>
          <w:p w14:paraId="2E2B5F8C" w14:textId="3DD4FEB0" w:rsidR="000771B2" w:rsidRDefault="000771B2" w:rsidP="00827678">
            <w:pPr>
              <w:spacing w:line="360" w:lineRule="auto"/>
            </w:pPr>
            <w:r>
              <w:t>5</w:t>
            </w:r>
          </w:p>
        </w:tc>
        <w:tc>
          <w:tcPr>
            <w:tcW w:w="3969" w:type="dxa"/>
          </w:tcPr>
          <w:p w14:paraId="50FD41BE" w14:textId="50792629" w:rsidR="000771B2" w:rsidRDefault="000771B2" w:rsidP="00827678">
            <w:pPr>
              <w:spacing w:line="360" w:lineRule="auto"/>
            </w:pPr>
            <w:r>
              <w:t>Enter ‘Y’, press Enter</w:t>
            </w:r>
          </w:p>
        </w:tc>
        <w:tc>
          <w:tcPr>
            <w:tcW w:w="4485" w:type="dxa"/>
          </w:tcPr>
          <w:p w14:paraId="1ED00598" w14:textId="53FA319F" w:rsidR="000771B2" w:rsidRDefault="00E947F8" w:rsidP="00827678">
            <w:pPr>
              <w:spacing w:line="360" w:lineRule="auto"/>
            </w:pPr>
            <w:r>
              <w:t>Completed Borrowing List displayed, prompted to enter any key to exit.</w:t>
            </w:r>
          </w:p>
        </w:tc>
      </w:tr>
      <w:tr w:rsidR="00E947F8" w14:paraId="3F7BC07C" w14:textId="77777777" w:rsidTr="00827678">
        <w:tc>
          <w:tcPr>
            <w:tcW w:w="562" w:type="dxa"/>
          </w:tcPr>
          <w:p w14:paraId="46A33991" w14:textId="7AC8F9E7" w:rsidR="00E947F8" w:rsidRDefault="00E947F8" w:rsidP="00827678">
            <w:pPr>
              <w:spacing w:line="360" w:lineRule="auto"/>
            </w:pPr>
            <w:r>
              <w:t>6</w:t>
            </w:r>
          </w:p>
        </w:tc>
        <w:tc>
          <w:tcPr>
            <w:tcW w:w="3969" w:type="dxa"/>
          </w:tcPr>
          <w:p w14:paraId="7EE44CF5" w14:textId="718476A3" w:rsidR="00E947F8" w:rsidRDefault="00E947F8" w:rsidP="00827678">
            <w:pPr>
              <w:spacing w:line="360" w:lineRule="auto"/>
            </w:pPr>
            <w:r>
              <w:t>Press Enter</w:t>
            </w:r>
          </w:p>
        </w:tc>
        <w:tc>
          <w:tcPr>
            <w:tcW w:w="4485" w:type="dxa"/>
          </w:tcPr>
          <w:p w14:paraId="176958AE" w14:textId="65008189" w:rsidR="00E947F8" w:rsidRDefault="00E947F8" w:rsidP="00827678">
            <w:pPr>
              <w:spacing w:line="360" w:lineRule="auto"/>
            </w:pPr>
            <w:r>
              <w:t>Main menu displayed</w:t>
            </w:r>
          </w:p>
        </w:tc>
      </w:tr>
      <w:tr w:rsidR="00E947F8" w14:paraId="2C0630E3" w14:textId="77777777" w:rsidTr="00827678">
        <w:tc>
          <w:tcPr>
            <w:tcW w:w="562" w:type="dxa"/>
          </w:tcPr>
          <w:p w14:paraId="78AB7AD2" w14:textId="048E429E" w:rsidR="00E947F8" w:rsidRDefault="00E947F8" w:rsidP="00827678">
            <w:pPr>
              <w:spacing w:line="360" w:lineRule="auto"/>
            </w:pPr>
            <w:r>
              <w:t>7</w:t>
            </w:r>
          </w:p>
        </w:tc>
        <w:tc>
          <w:tcPr>
            <w:tcW w:w="3969" w:type="dxa"/>
          </w:tcPr>
          <w:p w14:paraId="6593BBF4" w14:textId="6C15CFE6" w:rsidR="00E947F8" w:rsidRDefault="00E947F8" w:rsidP="00827678">
            <w:pPr>
              <w:spacing w:line="360" w:lineRule="auto"/>
            </w:pPr>
            <w:r>
              <w:t>Enter ‘T’, press Enter</w:t>
            </w:r>
          </w:p>
        </w:tc>
        <w:tc>
          <w:tcPr>
            <w:tcW w:w="4485" w:type="dxa"/>
          </w:tcPr>
          <w:p w14:paraId="6F9E6E9B" w14:textId="4F2F78E8" w:rsidR="00E947F8" w:rsidRDefault="00E947F8" w:rsidP="00827678">
            <w:pPr>
              <w:spacing w:line="360" w:lineRule="auto"/>
            </w:pPr>
            <w:r>
              <w:t>Prompted to enter the number of days</w:t>
            </w:r>
          </w:p>
        </w:tc>
      </w:tr>
      <w:tr w:rsidR="00E947F8" w14:paraId="6AC0E038" w14:textId="77777777" w:rsidTr="00827678">
        <w:tc>
          <w:tcPr>
            <w:tcW w:w="562" w:type="dxa"/>
          </w:tcPr>
          <w:p w14:paraId="13AFA210" w14:textId="0466B557" w:rsidR="00E947F8" w:rsidRDefault="00E947F8" w:rsidP="00827678">
            <w:pPr>
              <w:spacing w:line="360" w:lineRule="auto"/>
            </w:pPr>
            <w:r>
              <w:t>8</w:t>
            </w:r>
          </w:p>
        </w:tc>
        <w:tc>
          <w:tcPr>
            <w:tcW w:w="3969" w:type="dxa"/>
          </w:tcPr>
          <w:p w14:paraId="53E8EAE5" w14:textId="2AE23B8E" w:rsidR="00E947F8" w:rsidRDefault="00E947F8" w:rsidP="00827678">
            <w:pPr>
              <w:spacing w:line="360" w:lineRule="auto"/>
            </w:pPr>
            <w:r>
              <w:t>Enter Number of Days (3), press Enter</w:t>
            </w:r>
          </w:p>
        </w:tc>
        <w:tc>
          <w:tcPr>
            <w:tcW w:w="4485" w:type="dxa"/>
          </w:tcPr>
          <w:p w14:paraId="29883E0A" w14:textId="11D81593" w:rsidR="00E947F8" w:rsidRDefault="00E947F8" w:rsidP="00827678">
            <w:pPr>
              <w:spacing w:line="360" w:lineRule="auto"/>
            </w:pPr>
            <w:r>
              <w:t>Displays new date followed by main menu</w:t>
            </w:r>
          </w:p>
        </w:tc>
      </w:tr>
      <w:tr w:rsidR="00E947F8" w14:paraId="1227D139" w14:textId="77777777" w:rsidTr="00827678">
        <w:tc>
          <w:tcPr>
            <w:tcW w:w="562" w:type="dxa"/>
          </w:tcPr>
          <w:p w14:paraId="3529CEFF" w14:textId="1C9225DE" w:rsidR="00E947F8" w:rsidRDefault="00E947F8" w:rsidP="00827678">
            <w:pPr>
              <w:spacing w:line="360" w:lineRule="auto"/>
            </w:pPr>
            <w:r>
              <w:t>9</w:t>
            </w:r>
          </w:p>
        </w:tc>
        <w:tc>
          <w:tcPr>
            <w:tcW w:w="3969" w:type="dxa"/>
          </w:tcPr>
          <w:p w14:paraId="1FF6D864" w14:textId="4C694E16" w:rsidR="00E947F8" w:rsidRDefault="00E947F8" w:rsidP="00827678">
            <w:pPr>
              <w:spacing w:line="360" w:lineRule="auto"/>
            </w:pPr>
            <w:r>
              <w:t>Enter ‘R’, press Enter</w:t>
            </w:r>
          </w:p>
        </w:tc>
        <w:tc>
          <w:tcPr>
            <w:tcW w:w="4485" w:type="dxa"/>
          </w:tcPr>
          <w:p w14:paraId="5BD8404E" w14:textId="5FCA391E" w:rsidR="00E947F8" w:rsidRDefault="00E947F8" w:rsidP="00827678">
            <w:pPr>
              <w:spacing w:line="360" w:lineRule="auto"/>
            </w:pPr>
            <w:r>
              <w:t>Return</w:t>
            </w:r>
            <w:r>
              <w:t xml:space="preserve"> Book use case UI starts. Prompt to</w:t>
            </w:r>
            <w:r>
              <w:t xml:space="preserve"> scan book.</w:t>
            </w:r>
          </w:p>
        </w:tc>
      </w:tr>
      <w:tr w:rsidR="00E947F8" w14:paraId="77B212A7" w14:textId="77777777" w:rsidTr="00827678">
        <w:tc>
          <w:tcPr>
            <w:tcW w:w="562" w:type="dxa"/>
          </w:tcPr>
          <w:p w14:paraId="1304875F" w14:textId="7C6CD339" w:rsidR="00E947F8" w:rsidRDefault="00E947F8" w:rsidP="00827678">
            <w:pPr>
              <w:spacing w:line="360" w:lineRule="auto"/>
            </w:pPr>
            <w:r>
              <w:t>10</w:t>
            </w:r>
          </w:p>
        </w:tc>
        <w:tc>
          <w:tcPr>
            <w:tcW w:w="3969" w:type="dxa"/>
          </w:tcPr>
          <w:p w14:paraId="2FCA1391" w14:textId="14E06570" w:rsidR="00E947F8" w:rsidRDefault="00E947F8" w:rsidP="00827678">
            <w:pPr>
              <w:spacing w:line="360" w:lineRule="auto"/>
            </w:pPr>
            <w:r>
              <w:t>Enter Book ID, press Enter</w:t>
            </w:r>
          </w:p>
        </w:tc>
        <w:tc>
          <w:tcPr>
            <w:tcW w:w="4485" w:type="dxa"/>
          </w:tcPr>
          <w:p w14:paraId="6038FD95" w14:textId="77777777" w:rsidR="002826C2" w:rsidRDefault="00E63B64" w:rsidP="00827678">
            <w:pPr>
              <w:spacing w:line="360" w:lineRule="auto"/>
            </w:pPr>
            <w:r>
              <w:t>Displays inspecting book, book details, and loan details. Prompt</w:t>
            </w:r>
            <w:r w:rsidR="002826C2">
              <w:t>ed to confirm if book is damaged.</w:t>
            </w:r>
          </w:p>
          <w:p w14:paraId="765D6329" w14:textId="179F19A3" w:rsidR="00E947F8" w:rsidRDefault="002826C2" w:rsidP="00827678">
            <w:pPr>
              <w:spacing w:line="360" w:lineRule="auto"/>
            </w:pPr>
            <w:r>
              <w:t>Bug evident:</w:t>
            </w:r>
            <w:r>
              <w:br/>
              <w:t>Loan State is OVER_DUE</w:t>
            </w:r>
            <w:r>
              <w:br/>
              <w:t>Overdue Files is $0.00</w:t>
            </w:r>
          </w:p>
        </w:tc>
      </w:tr>
      <w:tr w:rsidR="002826C2" w14:paraId="19DF4807" w14:textId="77777777" w:rsidTr="00827678">
        <w:tc>
          <w:tcPr>
            <w:tcW w:w="562" w:type="dxa"/>
          </w:tcPr>
          <w:p w14:paraId="3456A7F1" w14:textId="5D98D03B" w:rsidR="002826C2" w:rsidRDefault="002826C2" w:rsidP="00827678">
            <w:pPr>
              <w:spacing w:line="360" w:lineRule="auto"/>
            </w:pPr>
            <w:r>
              <w:t>11</w:t>
            </w:r>
          </w:p>
        </w:tc>
        <w:tc>
          <w:tcPr>
            <w:tcW w:w="3969" w:type="dxa"/>
          </w:tcPr>
          <w:p w14:paraId="7B758803" w14:textId="063AF425" w:rsidR="002826C2" w:rsidRDefault="002826C2" w:rsidP="00827678">
            <w:pPr>
              <w:spacing w:line="360" w:lineRule="auto"/>
            </w:pPr>
            <w:r>
              <w:t>Enter ‘N’, press Enter</w:t>
            </w:r>
          </w:p>
        </w:tc>
        <w:tc>
          <w:tcPr>
            <w:tcW w:w="4485" w:type="dxa"/>
          </w:tcPr>
          <w:p w14:paraId="66EFD585" w14:textId="6337714C" w:rsidR="002826C2" w:rsidRDefault="002826C2" w:rsidP="00827678">
            <w:pPr>
              <w:spacing w:line="360" w:lineRule="auto"/>
            </w:pPr>
            <w:r>
              <w:t>Main menu is displayed</w:t>
            </w:r>
          </w:p>
        </w:tc>
      </w:tr>
    </w:tbl>
    <w:p w14:paraId="015DE213" w14:textId="75F34BF5" w:rsidR="00E67EE5" w:rsidRDefault="00E67EE5"/>
    <w:p w14:paraId="11B5FEAD" w14:textId="34309F6D" w:rsidR="00B74F55" w:rsidRDefault="00B74F55" w:rsidP="006B4328">
      <w:pPr>
        <w:pStyle w:val="Heading2"/>
      </w:pPr>
      <w:r>
        <w:t>Test Data</w:t>
      </w:r>
    </w:p>
    <w:tbl>
      <w:tblPr>
        <w:tblStyle w:val="TableGrid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1129"/>
        <w:gridCol w:w="1560"/>
        <w:gridCol w:w="6327"/>
      </w:tblGrid>
      <w:tr w:rsidR="00B74F55" w14:paraId="27ACCDDF" w14:textId="77777777" w:rsidTr="000771B2">
        <w:trPr>
          <w:cantSplit/>
          <w:tblHeader/>
        </w:trPr>
        <w:tc>
          <w:tcPr>
            <w:tcW w:w="2689" w:type="dxa"/>
            <w:gridSpan w:val="2"/>
            <w:shd w:val="clear" w:color="auto" w:fill="4472C4" w:themeFill="accent1"/>
          </w:tcPr>
          <w:p w14:paraId="29658E4C" w14:textId="49457535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6327" w:type="dxa"/>
            <w:shd w:val="clear" w:color="auto" w:fill="4472C4" w:themeFill="accent1"/>
          </w:tcPr>
          <w:p w14:paraId="5CF7C0D0" w14:textId="1FFD6A44" w:rsidR="00B74F55" w:rsidRPr="00B74F55" w:rsidRDefault="00B74F55" w:rsidP="00B74F55">
            <w:pPr>
              <w:spacing w:line="360" w:lineRule="auto"/>
              <w:rPr>
                <w:b/>
                <w:bCs/>
                <w:color w:val="FFFFFF" w:themeColor="background1"/>
              </w:rPr>
            </w:pPr>
            <w:r w:rsidRPr="00B74F55">
              <w:rPr>
                <w:b/>
                <w:bCs/>
                <w:color w:val="FFFFFF" w:themeColor="background1"/>
              </w:rPr>
              <w:t>Data</w:t>
            </w:r>
          </w:p>
        </w:tc>
      </w:tr>
      <w:tr w:rsidR="00B74F55" w14:paraId="1359F587" w14:textId="77777777" w:rsidTr="00B74F55">
        <w:tc>
          <w:tcPr>
            <w:tcW w:w="1129" w:type="dxa"/>
            <w:vMerge w:val="restart"/>
          </w:tcPr>
          <w:p w14:paraId="2B62A37A" w14:textId="6C2CBD1E" w:rsidR="00B74F55" w:rsidRDefault="00B74F55" w:rsidP="00B74F55">
            <w:pPr>
              <w:spacing w:line="360" w:lineRule="auto"/>
            </w:pPr>
            <w:r>
              <w:t>Patron 1</w:t>
            </w:r>
          </w:p>
        </w:tc>
        <w:tc>
          <w:tcPr>
            <w:tcW w:w="1560" w:type="dxa"/>
          </w:tcPr>
          <w:p w14:paraId="7778C0DD" w14:textId="62C06D50" w:rsidR="00B74F55" w:rsidRDefault="00B74F55" w:rsidP="00B74F55">
            <w:pPr>
              <w:spacing w:line="360" w:lineRule="auto"/>
            </w:pPr>
            <w:r>
              <w:t>Last name</w:t>
            </w:r>
          </w:p>
        </w:tc>
        <w:tc>
          <w:tcPr>
            <w:tcW w:w="6327" w:type="dxa"/>
          </w:tcPr>
          <w:p w14:paraId="02265365" w14:textId="315EF6BF" w:rsidR="00B74F55" w:rsidRDefault="00B74F55" w:rsidP="00B74F55">
            <w:pPr>
              <w:spacing w:line="360" w:lineRule="auto"/>
            </w:pPr>
            <w:r>
              <w:t>Mustermann</w:t>
            </w:r>
          </w:p>
        </w:tc>
      </w:tr>
      <w:tr w:rsidR="00B74F55" w14:paraId="66344934" w14:textId="77777777" w:rsidTr="00B74F55">
        <w:tc>
          <w:tcPr>
            <w:tcW w:w="1129" w:type="dxa"/>
            <w:vMerge/>
          </w:tcPr>
          <w:p w14:paraId="7D2CF97C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02DE2176" w14:textId="64675E94" w:rsidR="00B74F55" w:rsidRDefault="00B74F55" w:rsidP="00B74F55">
            <w:pPr>
              <w:spacing w:line="360" w:lineRule="auto"/>
            </w:pPr>
            <w:r>
              <w:t>First name</w:t>
            </w:r>
          </w:p>
        </w:tc>
        <w:tc>
          <w:tcPr>
            <w:tcW w:w="6327" w:type="dxa"/>
          </w:tcPr>
          <w:p w14:paraId="416BF8CB" w14:textId="3EACB932" w:rsidR="00B74F55" w:rsidRDefault="00B74F55" w:rsidP="00B74F55">
            <w:pPr>
              <w:spacing w:line="360" w:lineRule="auto"/>
            </w:pPr>
            <w:r>
              <w:t>Max</w:t>
            </w:r>
          </w:p>
        </w:tc>
      </w:tr>
      <w:tr w:rsidR="00B74F55" w14:paraId="67DD0873" w14:textId="77777777" w:rsidTr="00B74F55">
        <w:tc>
          <w:tcPr>
            <w:tcW w:w="1129" w:type="dxa"/>
            <w:vMerge/>
          </w:tcPr>
          <w:p w14:paraId="7EE93856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53525D37" w14:textId="56111375" w:rsidR="00B74F55" w:rsidRDefault="00B74F55" w:rsidP="00B74F55">
            <w:pPr>
              <w:spacing w:line="360" w:lineRule="auto"/>
            </w:pPr>
            <w:r>
              <w:t>Email</w:t>
            </w:r>
          </w:p>
        </w:tc>
        <w:tc>
          <w:tcPr>
            <w:tcW w:w="6327" w:type="dxa"/>
          </w:tcPr>
          <w:p w14:paraId="54234363" w14:textId="165C6CC2" w:rsidR="00B74F55" w:rsidRDefault="00B74F55" w:rsidP="00B74F55">
            <w:pPr>
              <w:spacing w:line="360" w:lineRule="auto"/>
            </w:pPr>
            <w:r>
              <w:t>max.mustermann@example.com</w:t>
            </w:r>
          </w:p>
        </w:tc>
      </w:tr>
      <w:tr w:rsidR="00B74F55" w14:paraId="17283216" w14:textId="77777777" w:rsidTr="00B74F55">
        <w:tc>
          <w:tcPr>
            <w:tcW w:w="1129" w:type="dxa"/>
            <w:vMerge/>
          </w:tcPr>
          <w:p w14:paraId="259A1BAA" w14:textId="77777777" w:rsidR="00B74F55" w:rsidRDefault="00B74F55" w:rsidP="00B74F55">
            <w:pPr>
              <w:spacing w:line="360" w:lineRule="auto"/>
            </w:pPr>
          </w:p>
        </w:tc>
        <w:tc>
          <w:tcPr>
            <w:tcW w:w="1560" w:type="dxa"/>
          </w:tcPr>
          <w:p w14:paraId="3090CA17" w14:textId="405801C5" w:rsidR="00B74F55" w:rsidRDefault="00B74F55" w:rsidP="00B74F55">
            <w:pPr>
              <w:spacing w:line="360" w:lineRule="auto"/>
            </w:pPr>
            <w:r>
              <w:t>Phone</w:t>
            </w:r>
          </w:p>
        </w:tc>
        <w:tc>
          <w:tcPr>
            <w:tcW w:w="6327" w:type="dxa"/>
          </w:tcPr>
          <w:p w14:paraId="24241436" w14:textId="54EB83D6" w:rsidR="00B74F55" w:rsidRDefault="00B74F55" w:rsidP="00B74F55">
            <w:pPr>
              <w:spacing w:line="360" w:lineRule="auto"/>
            </w:pPr>
            <w:r>
              <w:t>123456789</w:t>
            </w:r>
          </w:p>
        </w:tc>
      </w:tr>
      <w:tr w:rsidR="004F6CB3" w14:paraId="2ABE95C3" w14:textId="77777777" w:rsidTr="00B74F55">
        <w:tc>
          <w:tcPr>
            <w:tcW w:w="1129" w:type="dxa"/>
          </w:tcPr>
          <w:p w14:paraId="7C1640FE" w14:textId="26F7989C" w:rsidR="004F6CB3" w:rsidRDefault="004F6CB3" w:rsidP="004F6CB3">
            <w:pPr>
              <w:spacing w:line="360" w:lineRule="auto"/>
            </w:pPr>
            <w:r>
              <w:t>Book 1</w:t>
            </w:r>
          </w:p>
        </w:tc>
        <w:tc>
          <w:tcPr>
            <w:tcW w:w="1560" w:type="dxa"/>
          </w:tcPr>
          <w:p w14:paraId="18A55F80" w14:textId="7962833B" w:rsidR="004F6CB3" w:rsidRDefault="004F6CB3" w:rsidP="004F6CB3">
            <w:pPr>
              <w:spacing w:line="360" w:lineRule="auto"/>
            </w:pPr>
            <w:r>
              <w:t>Author</w:t>
            </w:r>
          </w:p>
        </w:tc>
        <w:tc>
          <w:tcPr>
            <w:tcW w:w="6327" w:type="dxa"/>
          </w:tcPr>
          <w:p w14:paraId="7CC849A7" w14:textId="5351638C" w:rsidR="004F6CB3" w:rsidRDefault="004F6CB3" w:rsidP="004F6CB3">
            <w:pPr>
              <w:spacing w:line="360" w:lineRule="auto"/>
            </w:pPr>
            <w:r>
              <w:t>Herman Melville</w:t>
            </w:r>
          </w:p>
        </w:tc>
      </w:tr>
      <w:tr w:rsidR="004F6CB3" w14:paraId="1CDAE6DD" w14:textId="77777777" w:rsidTr="00B74F55">
        <w:tc>
          <w:tcPr>
            <w:tcW w:w="1129" w:type="dxa"/>
          </w:tcPr>
          <w:p w14:paraId="20DC82FE" w14:textId="77777777" w:rsidR="004F6CB3" w:rsidRDefault="004F6CB3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469A0312" w14:textId="28779F05" w:rsidR="004F6CB3" w:rsidRDefault="004F6CB3" w:rsidP="004F6CB3">
            <w:pPr>
              <w:spacing w:line="360" w:lineRule="auto"/>
            </w:pPr>
            <w:r>
              <w:t>Title</w:t>
            </w:r>
          </w:p>
        </w:tc>
        <w:tc>
          <w:tcPr>
            <w:tcW w:w="6327" w:type="dxa"/>
          </w:tcPr>
          <w:p w14:paraId="1D74973E" w14:textId="101C48A7" w:rsidR="004F6CB3" w:rsidRDefault="004F6CB3" w:rsidP="004F6CB3">
            <w:pPr>
              <w:spacing w:line="360" w:lineRule="auto"/>
            </w:pPr>
            <w:r>
              <w:t>Moby Dick</w:t>
            </w:r>
          </w:p>
        </w:tc>
      </w:tr>
      <w:tr w:rsidR="004F6CB3" w14:paraId="7D05FA09" w14:textId="77777777" w:rsidTr="00B74F55">
        <w:tc>
          <w:tcPr>
            <w:tcW w:w="1129" w:type="dxa"/>
          </w:tcPr>
          <w:p w14:paraId="5A3CE4E7" w14:textId="77777777" w:rsidR="004F6CB3" w:rsidRDefault="004F6CB3" w:rsidP="004F6CB3">
            <w:pPr>
              <w:spacing w:line="360" w:lineRule="auto"/>
            </w:pPr>
          </w:p>
        </w:tc>
        <w:tc>
          <w:tcPr>
            <w:tcW w:w="1560" w:type="dxa"/>
          </w:tcPr>
          <w:p w14:paraId="6D264E9A" w14:textId="4F53D364" w:rsidR="004F6CB3" w:rsidRDefault="004F6CB3" w:rsidP="004F6CB3">
            <w:pPr>
              <w:spacing w:line="360" w:lineRule="auto"/>
            </w:pPr>
            <w:r>
              <w:t>Call Number</w:t>
            </w:r>
          </w:p>
        </w:tc>
        <w:tc>
          <w:tcPr>
            <w:tcW w:w="6327" w:type="dxa"/>
          </w:tcPr>
          <w:p w14:paraId="71A25E3B" w14:textId="244AEBEF" w:rsidR="004F6CB3" w:rsidRDefault="000A350C" w:rsidP="004F6CB3">
            <w:pPr>
              <w:spacing w:line="360" w:lineRule="auto"/>
            </w:pPr>
            <w:r>
              <w:t>c</w:t>
            </w:r>
            <w:r w:rsidR="004F6CB3">
              <w:t>123</w:t>
            </w:r>
          </w:p>
        </w:tc>
      </w:tr>
      <w:tr w:rsidR="00E947F8" w14:paraId="3CD0FB96" w14:textId="77777777" w:rsidTr="000E0DA7">
        <w:tc>
          <w:tcPr>
            <w:tcW w:w="2689" w:type="dxa"/>
            <w:gridSpan w:val="2"/>
          </w:tcPr>
          <w:p w14:paraId="1523748A" w14:textId="0E7B0362" w:rsidR="00E947F8" w:rsidRDefault="00E947F8" w:rsidP="004F6CB3">
            <w:pPr>
              <w:spacing w:line="360" w:lineRule="auto"/>
            </w:pPr>
            <w:r>
              <w:t>Number of Days</w:t>
            </w:r>
          </w:p>
        </w:tc>
        <w:tc>
          <w:tcPr>
            <w:tcW w:w="6327" w:type="dxa"/>
          </w:tcPr>
          <w:p w14:paraId="0C3A8A1C" w14:textId="203D6CE4" w:rsidR="00E947F8" w:rsidRDefault="00E947F8" w:rsidP="004F6CB3">
            <w:pPr>
              <w:spacing w:line="360" w:lineRule="auto"/>
            </w:pPr>
            <w:r>
              <w:t>3</w:t>
            </w:r>
          </w:p>
        </w:tc>
      </w:tr>
    </w:tbl>
    <w:p w14:paraId="09B69B24" w14:textId="1BD5C77B" w:rsidR="00E67EE5" w:rsidRDefault="00E67EE5"/>
    <w:p w14:paraId="73526D3B" w14:textId="3E9354C6" w:rsidR="006E3C7A" w:rsidRDefault="006E3C7A" w:rsidP="006E3C7A">
      <w:pPr>
        <w:pStyle w:val="Heading2"/>
      </w:pPr>
      <w:r>
        <w:lastRenderedPageBreak/>
        <w:t>Replication Comments</w:t>
      </w:r>
    </w:p>
    <w:p w14:paraId="35280640" w14:textId="3D47A3D3" w:rsidR="006E3C7A" w:rsidRPr="006E3C7A" w:rsidRDefault="006E3C7A" w:rsidP="006E3C7A">
      <w:r>
        <w:t>Confirmed issue</w:t>
      </w:r>
      <w:r w:rsidR="00E174B4">
        <w:t xml:space="preserve"> occurs when loan is overdue by a single day. Returning two days late incurs a fine (fine amount is incorrect, already raised as Bug 2). Returning on time functions as expected. Issue is unchanged by the amount of books borrowed.</w:t>
      </w:r>
    </w:p>
    <w:p w14:paraId="392FCBF0" w14:textId="442843B3" w:rsidR="00925772" w:rsidRPr="00925772" w:rsidRDefault="00603945" w:rsidP="003B2D04">
      <w:pPr>
        <w:pStyle w:val="Heading1"/>
      </w:pPr>
      <w:r>
        <w:t>Simplification/Tracing</w:t>
      </w:r>
    </w:p>
    <w:sdt>
      <w:sdtPr>
        <w:id w:val="-871772838"/>
        <w15:repeatingSection/>
      </w:sdtPr>
      <w:sdtContent>
        <w:sdt>
          <w:sdtPr>
            <w:id w:val="-372386729"/>
            <w:placeholder>
              <w:docPart w:val="360384F269E044B6963F4F45FA284299"/>
            </w:placeholder>
            <w15:repeatingSectionItem/>
          </w:sdtPr>
          <w:sdtEndPr/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045080" w14:paraId="5CFEE7B1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9AF8143" w14:textId="66CED195" w:rsidR="00045080" w:rsidRDefault="00045080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</w:t>
                    </w:r>
                    <w:r w:rsidR="00925772" w:rsidRPr="00AC2A6E">
                      <w:rPr>
                        <w:b/>
                        <w:bCs/>
                        <w:color w:val="FFFFFF" w:themeColor="background1"/>
                      </w:rPr>
                      <w:t xml:space="preserve">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460765913"/>
                        <w:placeholder>
                          <w:docPart w:val="145425F272BB4D39A7AF165A9E5C7834"/>
                        </w:placeholder>
                        <w15:color w:val="FFFFFF"/>
                        <w:text/>
                      </w:sdtPr>
                      <w:sdtEndPr/>
                      <w:sdtContent>
                        <w:r w:rsidR="003B2D04">
                          <w:rPr>
                            <w:b/>
                            <w:bCs/>
                            <w:color w:val="FFFFFF" w:themeColor="background1"/>
                          </w:rPr>
                          <w:t>1</w:t>
                        </w:r>
                      </w:sdtContent>
                    </w:sdt>
                  </w:p>
                </w:tc>
              </w:tr>
              <w:tr w:rsidR="00045080" w14:paraId="5F2EABA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A0B50FC" w14:textId="40932215" w:rsidR="00045080" w:rsidRDefault="00AD7C05" w:rsidP="00045080">
                    <w:pPr>
                      <w:spacing w:line="360" w:lineRule="auto"/>
                    </w:pPr>
                    <w:r>
                      <w:t>Defect occurs within ReturnBookControl.bookScanned() processing.</w:t>
                    </w:r>
                  </w:p>
                </w:tc>
              </w:tr>
              <w:tr w:rsidR="00815359" w14:paraId="6A49C1DE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1C7C639D" w14:textId="04F79A93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 w:rsidR="00D91843"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B06431E" w14:textId="77777777" w:rsidR="00815359" w:rsidRPr="00045080" w:rsidRDefault="0081535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815359" w14:paraId="3C1A8D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A9F581D" w14:textId="121883FD" w:rsidR="00815359" w:rsidRDefault="00D91843" w:rsidP="00045080">
                    <w:pPr>
                      <w:spacing w:line="360" w:lineRule="auto"/>
                    </w:pPr>
                    <w:r>
                      <w:t>bookId and patronId remain the same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E040AAE" w14:textId="2B9AFB64" w:rsidR="00815359" w:rsidRDefault="00D91843" w:rsidP="00045080">
                    <w:pPr>
                      <w:spacing w:line="360" w:lineRule="auto"/>
                    </w:pPr>
                    <w:r>
                      <w:t>I</w:t>
                    </w:r>
                    <w:r w:rsidR="00C42F69">
                      <w:t>D</w:t>
                    </w:r>
                    <w:r>
                      <w:t>s remained the same</w:t>
                    </w:r>
                  </w:p>
                </w:tc>
              </w:tr>
              <w:tr w:rsidR="00AD7C05" w14:paraId="0FE19BD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121893B" w14:textId="2010D344" w:rsidR="00AD7C05" w:rsidRDefault="00D91843" w:rsidP="00045080">
                    <w:pPr>
                      <w:spacing w:line="360" w:lineRule="auto"/>
                    </w:pPr>
                    <w:r>
                      <w:t>Loan State remains OVER_DUE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E9A48A4" w14:textId="648EA4D2" w:rsidR="00AD7C05" w:rsidRDefault="00D91843" w:rsidP="00045080">
                    <w:pPr>
                      <w:spacing w:line="360" w:lineRule="auto"/>
                    </w:pPr>
                    <w:r>
                      <w:t>State remained OVER_DUE</w:t>
                    </w:r>
                  </w:p>
                </w:tc>
              </w:tr>
              <w:tr w:rsidR="00AD7C05" w14:paraId="470816C2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924B021" w14:textId="25F963DC" w:rsidR="00AD7C05" w:rsidRDefault="00D91843" w:rsidP="00045080">
                    <w:pPr>
                      <w:spacing w:line="360" w:lineRule="auto"/>
                    </w:pPr>
                    <w:r>
                      <w:t>Fines Payable remains 0.0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7F85B1EF" w14:textId="5ADF42A8" w:rsidR="00AD7C05" w:rsidRDefault="00D91843" w:rsidP="00045080">
                    <w:pPr>
                      <w:spacing w:line="360" w:lineRule="auto"/>
                    </w:pPr>
                    <w:r>
                      <w:t>Fines Payable remained the same</w:t>
                    </w:r>
                  </w:p>
                </w:tc>
              </w:tr>
              <w:tr w:rsidR="00045080" w14:paraId="413FAA5C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9D2274" w14:textId="77777777" w:rsidR="00045080" w:rsidRPr="00045080" w:rsidRDefault="00045080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D91843" w14:paraId="7A912035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42776CAE" w14:textId="26A69F04" w:rsidR="00D91843" w:rsidRDefault="00D91843" w:rsidP="00D91843">
                    <w:pPr>
                      <w:spacing w:line="360" w:lineRule="auto"/>
                    </w:pPr>
                    <w:r>
                      <w:t>Hypothesis confirmed. Pat</w:t>
                    </w:r>
                    <w:r>
                      <w:t>r</w:t>
                    </w:r>
                    <w:r>
                      <w:t xml:space="preserve">on fines after bookScanned() should have increased and have not. </w:t>
                    </w:r>
                  </w:p>
                </w:tc>
              </w:tr>
            </w:tbl>
            <w:p w14:paraId="4A5A91FB" w14:textId="77777777" w:rsidR="0069313C" w:rsidRPr="0069313C" w:rsidRDefault="0069313C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0F9F38EE" w14:textId="33D9D99E" w:rsidR="00815359" w:rsidRDefault="00F20387"/>
          </w:sdtContent>
        </w:sdt>
        <w:sdt>
          <w:sdtPr>
            <w:id w:val="665214368"/>
            <w:placeholder>
              <w:docPart w:val="4E21195E8C2B42AAB8270DCDEEA3030B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C42F69" w14:paraId="466EB48D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2AC79A14" w14:textId="13A06792" w:rsidR="00C42F69" w:rsidRDefault="00C42F69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589055405"/>
                        <w:placeholder>
                          <w:docPart w:val="2E38281E4D954F4A881AEDCE98C871B3"/>
                        </w:placeholder>
                        <w15:color w:val="FFFFFF"/>
                        <w:text/>
                      </w:sdtPr>
                      <w:sdtContent>
                        <w:r>
                          <w:rPr>
                            <w:b/>
                            <w:bCs/>
                            <w:color w:val="FFFFFF" w:themeColor="background1"/>
                          </w:rPr>
                          <w:t>2</w:t>
                        </w:r>
                      </w:sdtContent>
                    </w:sdt>
                  </w:p>
                </w:tc>
              </w:tr>
              <w:tr w:rsidR="00C42F69" w14:paraId="561F72FB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0116369" w14:textId="2EE588BE" w:rsidR="00C42F69" w:rsidRDefault="00C42F69" w:rsidP="00045080">
                    <w:pPr>
                      <w:spacing w:line="360" w:lineRule="auto"/>
                    </w:pPr>
                    <w:r>
                      <w:t>Defect occurs within the call to library.calculateOverdueFine(currentLoan)</w:t>
                    </w:r>
                  </w:p>
                </w:tc>
              </w:tr>
              <w:tr w:rsidR="00C42F69" w14:paraId="3633262A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F8AFE19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242C2AC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C42F69" w14:paraId="71401741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34BDF64" w14:textId="5DDB200F" w:rsidR="00C42F69" w:rsidRDefault="00C42F69" w:rsidP="00045080">
                    <w:pPr>
                      <w:spacing w:line="360" w:lineRule="auto"/>
                    </w:pPr>
                    <w:r>
                      <w:t>Return value equals 0.0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70C5D9C4" w14:textId="6698526A" w:rsidR="00C42F69" w:rsidRDefault="00DA371F" w:rsidP="00045080">
                    <w:pPr>
                      <w:spacing w:line="360" w:lineRule="auto"/>
                    </w:pPr>
                    <w:r>
                      <w:t>Returns 0.0</w:t>
                    </w:r>
                  </w:p>
                </w:tc>
              </w:tr>
              <w:tr w:rsidR="00C42F69" w14:paraId="2FD9445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001E9225" w14:textId="77777777" w:rsidR="00C42F69" w:rsidRPr="00045080" w:rsidRDefault="00C42F69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C42F69" w14:paraId="09D21F72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D1FD8EF" w14:textId="433933EB" w:rsidR="00C42F69" w:rsidRDefault="00C42F69" w:rsidP="00D91843">
                    <w:pPr>
                      <w:spacing w:line="360" w:lineRule="auto"/>
                    </w:pPr>
                    <w:r>
                      <w:t xml:space="preserve">Hypothesis confirmed. </w:t>
                    </w:r>
                    <w:r w:rsidR="00DA371F">
                      <w:t>Overdue fine calculation returns 0.0</w:t>
                    </w:r>
                  </w:p>
                </w:tc>
              </w:tr>
            </w:tbl>
            <w:p w14:paraId="586B7D0D" w14:textId="77777777" w:rsidR="00C42F69" w:rsidRPr="0069313C" w:rsidRDefault="00C42F69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2BED6036" w14:textId="77777777" w:rsidR="00924E84" w:rsidRDefault="00924E84">
              <w:r w:rsidRPr="00924E84">
                <w:drawing>
                  <wp:inline distT="0" distB="0" distL="0" distR="0" wp14:anchorId="174F338C" wp14:editId="3E76AF05">
                    <wp:extent cx="5731510" cy="1363980"/>
                    <wp:effectExtent l="0" t="0" r="2540" b="762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731510" cy="136398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4FED161" w14:textId="77777777" w:rsidR="0092229F" w:rsidRDefault="0092229F"/>
            <w:p w14:paraId="1BEC50CA" w14:textId="5D47133B" w:rsidR="0092229F" w:rsidRDefault="0092229F">
              <w:r>
                <w:t>Can write an automated test for Library.calculateOverdueFine().</w:t>
              </w:r>
            </w:p>
            <w:p w14:paraId="43777351" w14:textId="77777777" w:rsidR="00F47C40" w:rsidRDefault="00F47C40">
              <w:r>
                <w:t xml:space="preserve">Wrote automated test: </w:t>
              </w:r>
            </w:p>
            <w:p w14:paraId="0AB996C7" w14:textId="3A7206B0" w:rsidR="0092229F" w:rsidRDefault="00F47C40">
              <w:r>
                <w:t>LibraryTest.</w:t>
              </w:r>
              <w:r w:rsidRPr="00F47C40">
                <w:t xml:space="preserve"> </w:t>
              </w:r>
              <w:r w:rsidRPr="00F47C40">
                <w:t>calculateOverDueFine_WhenLoanOverdueByOneDay_ReturnsCorrectFine()</w:t>
              </w:r>
            </w:p>
            <w:p w14:paraId="7061CD69" w14:textId="77777777" w:rsidR="00876E86" w:rsidRDefault="00876E86">
              <w:r w:rsidRPr="00876E86">
                <w:lastRenderedPageBreak/>
                <w:drawing>
                  <wp:inline distT="0" distB="0" distL="0" distR="0" wp14:anchorId="38C67959" wp14:editId="312A16C9">
                    <wp:extent cx="5134692" cy="2667372"/>
                    <wp:effectExtent l="0" t="0" r="8890" b="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>
                            <a:blip r:embed="rId11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5134692" cy="2667372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</wp:inline>
                </w:drawing>
              </w:r>
            </w:p>
            <w:p w14:paraId="2EA94034" w14:textId="36B8F37D" w:rsidR="00C42F69" w:rsidRDefault="00C42F69"/>
          </w:sdtContent>
        </w:sdt>
        <w:sdt>
          <w:sdtPr>
            <w:id w:val="318933467"/>
            <w:placeholder>
              <w:docPart w:val="42470652CB174BA0AC7DD7F280C4D4F5"/>
            </w:placeholder>
            <w15:repeatingSectionItem/>
          </w:sdtPr>
          <w:sdtContent>
            <w:tbl>
              <w:tblPr>
                <w:tblStyle w:val="TableGrid"/>
                <w:tblW w:w="0" w:type="auto"/>
                <w:tblLook w:val="04A0" w:firstRow="1" w:lastRow="0" w:firstColumn="1" w:lastColumn="0" w:noHBand="0" w:noVBand="1"/>
              </w:tblPr>
              <w:tblGrid>
                <w:gridCol w:w="4508"/>
                <w:gridCol w:w="4508"/>
              </w:tblGrid>
              <w:tr w:rsidR="00924E84" w14:paraId="588C6B63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7C976F0E" w14:textId="0577AEDB" w:rsidR="00924E84" w:rsidRDefault="00924E84" w:rsidP="00045080">
                    <w:pPr>
                      <w:spacing w:line="360" w:lineRule="auto"/>
                    </w:pPr>
                    <w:r w:rsidRPr="00AC2A6E">
                      <w:rPr>
                        <w:b/>
                        <w:bCs/>
                        <w:color w:val="FFFFFF" w:themeColor="background1"/>
                      </w:rPr>
                      <w:t>Hypothesis #</w:t>
                    </w:r>
                    <w:sdt>
                      <w:sdtPr>
                        <w:rPr>
                          <w:b/>
                          <w:bCs/>
                          <w:color w:val="FFFFFF" w:themeColor="background1"/>
                        </w:rPr>
                        <w:id w:val="121500872"/>
                        <w:placeholder>
                          <w:docPart w:val="3AFEAF4B33B646738A0FF6C85E060E96"/>
                        </w:placeholder>
                        <w15:color w:val="FFFFFF"/>
                        <w:text/>
                      </w:sdtPr>
                      <w:sdtContent>
                        <w:r w:rsidR="00D248CD">
                          <w:rPr>
                            <w:b/>
                            <w:bCs/>
                            <w:color w:val="FFFFFF" w:themeColor="background1"/>
                          </w:rPr>
                          <w:t>3</w:t>
                        </w:r>
                      </w:sdtContent>
                    </w:sdt>
                  </w:p>
                </w:tc>
              </w:tr>
              <w:tr w:rsidR="00924E84" w14:paraId="19F41E29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E00A62F" w14:textId="45101C61" w:rsidR="00924E84" w:rsidRDefault="00D248CD" w:rsidP="00045080">
                    <w:pPr>
                      <w:spacing w:line="360" w:lineRule="auto"/>
                    </w:pPr>
                    <w:r>
                      <w:t>Defect occurs in Calendar.getDaysDifference()</w:t>
                    </w:r>
                  </w:p>
                </w:tc>
              </w:tr>
              <w:tr w:rsidR="00924E84" w14:paraId="7D044200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4535D081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 xml:space="preserve">Expected </w:t>
                    </w:r>
                    <w:r>
                      <w:rPr>
                        <w:b/>
                        <w:bCs/>
                        <w:color w:val="FFFFFF" w:themeColor="background1"/>
                      </w:rPr>
                      <w:t>State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3C8CB4E3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  <w:color w:val="FFFFFF" w:themeColor="background1"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Actual State</w:t>
                    </w:r>
                  </w:p>
                </w:tc>
              </w:tr>
              <w:tr w:rsidR="00924E84" w14:paraId="5C2DF60D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2764FC87" w14:textId="21893D59" w:rsidR="00924E84" w:rsidRDefault="00D248CD" w:rsidP="00045080">
                    <w:pPr>
                      <w:spacing w:line="360" w:lineRule="auto"/>
                    </w:pPr>
                    <w:r>
                      <w:t>Returns 0</w:t>
                    </w: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68388AB3" w14:textId="2A0354A3" w:rsidR="00924E84" w:rsidRDefault="00394495" w:rsidP="00045080">
                    <w:pPr>
                      <w:spacing w:line="360" w:lineRule="auto"/>
                    </w:pPr>
                    <w:r>
                      <w:t>Returns 0</w:t>
                    </w:r>
                  </w:p>
                </w:tc>
              </w:tr>
              <w:tr w:rsidR="00DF546D" w14:paraId="261D051B" w14:textId="77777777" w:rsidTr="00E67EE5"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33CEC80B" w14:textId="77777777" w:rsidR="00DF546D" w:rsidRDefault="00DF546D" w:rsidP="00045080">
                    <w:pPr>
                      <w:spacing w:line="360" w:lineRule="auto"/>
                    </w:pPr>
                  </w:p>
                </w:tc>
                <w:tc>
                  <w:tcPr>
                    <w:tcW w:w="4508" w:type="dxa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EDD2D3B" w14:textId="77777777" w:rsidR="00DF546D" w:rsidRDefault="00DF546D" w:rsidP="00045080">
                    <w:pPr>
                      <w:spacing w:line="360" w:lineRule="auto"/>
                    </w:pPr>
                  </w:p>
                </w:tc>
              </w:tr>
              <w:tr w:rsidR="00924E84" w14:paraId="7F0233FE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  <w:shd w:val="clear" w:color="auto" w:fill="4472C4" w:themeFill="accent1"/>
                  </w:tcPr>
                  <w:p w14:paraId="6A4548AE" w14:textId="77777777" w:rsidR="00924E84" w:rsidRPr="00045080" w:rsidRDefault="00924E84" w:rsidP="00045080">
                    <w:pPr>
                      <w:spacing w:line="360" w:lineRule="auto"/>
                      <w:rPr>
                        <w:b/>
                        <w:bCs/>
                      </w:rPr>
                    </w:pPr>
                    <w:r w:rsidRPr="00045080">
                      <w:rPr>
                        <w:b/>
                        <w:bCs/>
                        <w:color w:val="FFFFFF" w:themeColor="background1"/>
                      </w:rPr>
                      <w:t>Conclusion</w:t>
                    </w:r>
                  </w:p>
                </w:tc>
              </w:tr>
              <w:tr w:rsidR="00924E84" w14:paraId="754D81FF" w14:textId="77777777" w:rsidTr="00E67EE5">
                <w:tc>
                  <w:tcPr>
                    <w:tcW w:w="9016" w:type="dxa"/>
                    <w:gridSpan w:val="2"/>
                    <w:tcBorders>
                      <w:top w:val="single" w:sz="4" w:space="0" w:color="4472C4" w:themeColor="accent1"/>
                      <w:left w:val="single" w:sz="4" w:space="0" w:color="4472C4" w:themeColor="accent1"/>
                      <w:bottom w:val="single" w:sz="4" w:space="0" w:color="4472C4" w:themeColor="accent1"/>
                      <w:right w:val="single" w:sz="4" w:space="0" w:color="4472C4" w:themeColor="accent1"/>
                    </w:tcBorders>
                  </w:tcPr>
                  <w:p w14:paraId="12918FFC" w14:textId="74C26A9D" w:rsidR="00924E84" w:rsidRDefault="00394495" w:rsidP="00D91843">
                    <w:pPr>
                      <w:spacing w:line="360" w:lineRule="auto"/>
                    </w:pPr>
                    <w:r>
                      <w:t>Hypothesis confirmed. Method should return 1 but returns 0.</w:t>
                    </w:r>
                  </w:p>
                </w:tc>
              </w:tr>
            </w:tbl>
            <w:p w14:paraId="39811078" w14:textId="77777777" w:rsidR="00924E84" w:rsidRPr="0069313C" w:rsidRDefault="00924E84">
              <w:pPr>
                <w:rPr>
                  <w:b/>
                  <w:bCs/>
                </w:rPr>
              </w:pPr>
              <w:r w:rsidRPr="0069313C">
                <w:rPr>
                  <w:b/>
                  <w:bCs/>
                </w:rPr>
                <w:t>Screenshots/Comments:</w:t>
              </w:r>
            </w:p>
            <w:p w14:paraId="63D71D5E" w14:textId="2413BA64" w:rsidR="00394495" w:rsidRDefault="00394495" w:rsidP="00394495">
              <w:r>
                <w:t>Trac</w:t>
              </w:r>
              <w:r>
                <w:t>e</w:t>
              </w:r>
              <w:r>
                <w:t xml:space="preserve"> through </w:t>
              </w:r>
              <w:r>
                <w:t>getDaysDifference</w:t>
              </w:r>
            </w:p>
            <w:p w14:paraId="65E0FE58" w14:textId="0F0FC7EB" w:rsidR="00924E84" w:rsidRDefault="00924E84"/>
          </w:sdtContent>
        </w:sdt>
        <w:p w14:paraId="338417BA" w14:textId="29D314B4" w:rsidR="00394495" w:rsidRDefault="00394495"/>
      </w:sdtContent>
    </w:sdt>
    <w:p w14:paraId="4497AB14" w14:textId="77777777" w:rsidR="00603945" w:rsidRDefault="00603945" w:rsidP="003A23C1">
      <w:pPr>
        <w:pStyle w:val="Heading1"/>
      </w:pPr>
      <w:r>
        <w:t>Resolution</w:t>
      </w:r>
    </w:p>
    <w:p w14:paraId="098B084B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defect cause, proposed/implemented fix, test results of remediated code&gt;</w:t>
      </w:r>
    </w:p>
    <w:p w14:paraId="35C9D98C" w14:textId="77777777" w:rsidR="00603945" w:rsidRDefault="00603945"/>
    <w:p w14:paraId="1BABA175" w14:textId="77777777" w:rsidR="00603945" w:rsidRDefault="00603945"/>
    <w:p w14:paraId="225DD7ED" w14:textId="77777777" w:rsidR="00603945" w:rsidRDefault="00603945" w:rsidP="003A23C1">
      <w:pPr>
        <w:pStyle w:val="Heading1"/>
      </w:pPr>
      <w:r>
        <w:t>Regression Testing</w:t>
      </w:r>
    </w:p>
    <w:p w14:paraId="05317173" w14:textId="77777777" w:rsidR="008B6D93" w:rsidRPr="00925772" w:rsidRDefault="008B6D93" w:rsidP="008B6D93">
      <w:r w:rsidRPr="00C45A18">
        <w:rPr>
          <w:rStyle w:val="SubtleEmphasis"/>
          <w:color w:val="FF0000"/>
        </w:rPr>
        <w:t>&lt;</w:t>
      </w:r>
      <w:r>
        <w:rPr>
          <w:rStyle w:val="SubtleEmphasis"/>
          <w:color w:val="FF0000"/>
        </w:rPr>
        <w:t>Describe regression testing undertaken and anomalous results&gt;</w:t>
      </w:r>
    </w:p>
    <w:p w14:paraId="54D9EDCA" w14:textId="77777777" w:rsidR="00087892" w:rsidRDefault="00087892"/>
    <w:p w14:paraId="4784543F" w14:textId="77777777" w:rsidR="004079AA" w:rsidRDefault="004079AA"/>
    <w:p w14:paraId="3AA0C403" w14:textId="77777777" w:rsidR="004079AA" w:rsidRDefault="004079AA"/>
    <w:p w14:paraId="448C79BC" w14:textId="77777777" w:rsidR="004079AA" w:rsidRDefault="004079AA"/>
    <w:sectPr w:rsidR="004079AA" w:rsidSect="004079AA">
      <w:headerReference w:type="default" r:id="rId12"/>
      <w:footerReference w:type="default" r:id="rId13"/>
      <w:footerReference w:type="firs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43B6FF" w14:textId="77777777" w:rsidR="00F20387" w:rsidRDefault="00F20387" w:rsidP="00603945">
      <w:pPr>
        <w:spacing w:after="0" w:line="240" w:lineRule="auto"/>
      </w:pPr>
      <w:r>
        <w:separator/>
      </w:r>
    </w:p>
  </w:endnote>
  <w:endnote w:type="continuationSeparator" w:id="0">
    <w:p w14:paraId="3CC81032" w14:textId="77777777" w:rsidR="00F20387" w:rsidRDefault="00F20387" w:rsidP="0060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C39517" w14:textId="1E6F1604" w:rsidR="00603945" w:rsidRDefault="00F20387">
    <w:pPr>
      <w:pStyle w:val="Footer"/>
    </w:pPr>
    <w:sdt>
      <w:sdtPr>
        <w:alias w:val="Company"/>
        <w:tag w:val=""/>
        <w:id w:val="1255171729"/>
        <w:placeholder>
          <w:docPart w:val="FB01BB4ADA6D4379AC28400E4FDAE277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25772" w:rsidRPr="009319AF">
          <w:rPr>
            <w:rStyle w:val="PlaceholderText"/>
          </w:rPr>
          <w:t>[Company]</w:t>
        </w:r>
      </w:sdtContent>
    </w:sdt>
    <w:r w:rsidR="00603945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 w:rsidRPr="004079AA">
      <w:rPr>
        <w:noProof/>
      </w:rPr>
      <w:t>1</w:t>
    </w:r>
    <w:r w:rsidR="004079AA" w:rsidRPr="004079AA">
      <w:rPr>
        <w:noProof/>
      </w:rPr>
      <w:fldChar w:fldCharType="end"/>
    </w:r>
    <w:r w:rsidR="00603945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-1860193281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DA398" w14:textId="3EB7309C" w:rsidR="004079AA" w:rsidRDefault="00F20387">
    <w:pPr>
      <w:pStyle w:val="Footer"/>
    </w:pPr>
    <w:sdt>
      <w:sdtPr>
        <w:alias w:val="Company"/>
        <w:tag w:val=""/>
        <w:id w:val="-72357796"/>
        <w:placeholder>
          <w:docPart w:val="62A8A45EC51B424EBBA8C5FF2BEBC0C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925772" w:rsidRPr="009319AF">
          <w:rPr>
            <w:rStyle w:val="PlaceholderText"/>
          </w:rPr>
          <w:t>[Company]</w:t>
        </w:r>
      </w:sdtContent>
    </w:sdt>
    <w:r w:rsidR="004079AA">
      <w:ptab w:relativeTo="margin" w:alignment="center" w:leader="none"/>
    </w:r>
    <w:r w:rsidR="004079AA" w:rsidRPr="004079AA">
      <w:fldChar w:fldCharType="begin"/>
    </w:r>
    <w:r w:rsidR="004079AA" w:rsidRPr="004079AA">
      <w:instrText xml:space="preserve"> PAGE   \* MERGEFORMAT </w:instrText>
    </w:r>
    <w:r w:rsidR="004079AA" w:rsidRPr="004079AA">
      <w:fldChar w:fldCharType="separate"/>
    </w:r>
    <w:r w:rsidR="004079AA">
      <w:t>2</w:t>
    </w:r>
    <w:r w:rsidR="004079AA" w:rsidRPr="004079AA">
      <w:rPr>
        <w:noProof/>
      </w:rPr>
      <w:fldChar w:fldCharType="end"/>
    </w:r>
    <w:r w:rsidR="004079AA">
      <w:ptab w:relativeTo="margin" w:alignment="right" w:leader="none"/>
    </w:r>
    <w:r w:rsidR="004079AA">
      <w:t xml:space="preserve">Assigned to </w:t>
    </w:r>
    <w:sdt>
      <w:sdtPr>
        <w:alias w:val="Manager"/>
        <w:tag w:val=""/>
        <w:id w:val="1933248203"/>
        <w:dataBinding w:prefixMappings="xmlns:ns0='http://schemas.openxmlformats.org/officeDocument/2006/extended-properties' " w:xpath="/ns0:Properties[1]/ns0:Manager[1]" w:storeItemID="{6668398D-A668-4E3E-A5EB-62B293D839F1}"/>
        <w:text/>
      </w:sdtPr>
      <w:sdtEndPr/>
      <w:sdtContent>
        <w:r w:rsidR="00DD1103">
          <w:t>Sam Johnson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69867" w14:textId="77777777" w:rsidR="00F20387" w:rsidRDefault="00F20387" w:rsidP="00603945">
      <w:pPr>
        <w:spacing w:after="0" w:line="240" w:lineRule="auto"/>
      </w:pPr>
      <w:r>
        <w:separator/>
      </w:r>
    </w:p>
  </w:footnote>
  <w:footnote w:type="continuationSeparator" w:id="0">
    <w:p w14:paraId="06F78B3E" w14:textId="77777777" w:rsidR="00F20387" w:rsidRDefault="00F20387" w:rsidP="006039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A6C24" w14:textId="671BEC8B" w:rsidR="004079AA" w:rsidRDefault="00F20387">
    <w:pPr>
      <w:pStyle w:val="Header"/>
    </w:pPr>
    <w:sdt>
      <w:sdtPr>
        <w:alias w:val="Title"/>
        <w:tag w:val=""/>
        <w:id w:val="-1269467263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D1103">
          <w:t>Bug 1 – Incorrect calculation of fines</w:t>
        </w:r>
      </w:sdtContent>
    </w:sdt>
    <w:r w:rsidR="004079AA">
      <w:ptab w:relativeTo="margin" w:alignment="center" w:leader="none"/>
    </w:r>
    <w:r w:rsidR="004079AA">
      <w:ptab w:relativeTo="margin" w:alignment="right" w:leader="none"/>
    </w:r>
    <w:r w:rsidR="004079AA">
      <w:t xml:space="preserve">Last Updated: </w:t>
    </w:r>
    <w:sdt>
      <w:sdtPr>
        <w:alias w:val="Publish Date"/>
        <w:tag w:val=""/>
        <w:id w:val="1150180224"/>
        <w:dataBinding w:prefixMappings="xmlns:ns0='http://schemas.microsoft.com/office/2006/coverPageProps' " w:xpath="/ns0:CoverPageProperties[1]/ns0:PublishDate[1]" w:storeItemID="{55AF091B-3C7A-41E3-B477-F2FDAA23CFDA}"/>
        <w:date w:fullDate="2020-10-16T00:00:00Z">
          <w:dateFormat w:val="d/MM/yyyy"/>
          <w:lid w:val="en-AU"/>
          <w:storeMappedDataAs w:val="dateTime"/>
          <w:calendar w:val="gregorian"/>
        </w:date>
      </w:sdtPr>
      <w:sdtEndPr/>
      <w:sdtContent>
        <w:r w:rsidR="00DD1103">
          <w:t>16/10/2020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265F6D"/>
    <w:multiLevelType w:val="hybridMultilevel"/>
    <w:tmpl w:val="7E3E99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33"/>
    <w:rsid w:val="000278B9"/>
    <w:rsid w:val="00045080"/>
    <w:rsid w:val="00060BF8"/>
    <w:rsid w:val="000771B2"/>
    <w:rsid w:val="00087892"/>
    <w:rsid w:val="000A1485"/>
    <w:rsid w:val="000A350C"/>
    <w:rsid w:val="00212A1B"/>
    <w:rsid w:val="002304ED"/>
    <w:rsid w:val="002826C2"/>
    <w:rsid w:val="002B4254"/>
    <w:rsid w:val="00393CA6"/>
    <w:rsid w:val="00394495"/>
    <w:rsid w:val="003A23C1"/>
    <w:rsid w:val="003B2D04"/>
    <w:rsid w:val="003D11ED"/>
    <w:rsid w:val="004079AA"/>
    <w:rsid w:val="00431D33"/>
    <w:rsid w:val="0044654E"/>
    <w:rsid w:val="004F6CB3"/>
    <w:rsid w:val="00603945"/>
    <w:rsid w:val="0065520A"/>
    <w:rsid w:val="0069313C"/>
    <w:rsid w:val="006B4328"/>
    <w:rsid w:val="006E3C7A"/>
    <w:rsid w:val="00716FCC"/>
    <w:rsid w:val="00815359"/>
    <w:rsid w:val="00827678"/>
    <w:rsid w:val="00871478"/>
    <w:rsid w:val="00876E86"/>
    <w:rsid w:val="008B6D93"/>
    <w:rsid w:val="0092229F"/>
    <w:rsid w:val="00924E84"/>
    <w:rsid w:val="00925772"/>
    <w:rsid w:val="0099418A"/>
    <w:rsid w:val="00A13F90"/>
    <w:rsid w:val="00AC2A6E"/>
    <w:rsid w:val="00AD7C05"/>
    <w:rsid w:val="00AF1F0F"/>
    <w:rsid w:val="00B74F55"/>
    <w:rsid w:val="00BA55A1"/>
    <w:rsid w:val="00BB655D"/>
    <w:rsid w:val="00C05059"/>
    <w:rsid w:val="00C36AF1"/>
    <w:rsid w:val="00C42F69"/>
    <w:rsid w:val="00C45A18"/>
    <w:rsid w:val="00CC5701"/>
    <w:rsid w:val="00D05726"/>
    <w:rsid w:val="00D248CD"/>
    <w:rsid w:val="00D74BA2"/>
    <w:rsid w:val="00D91843"/>
    <w:rsid w:val="00DA371F"/>
    <w:rsid w:val="00DD1103"/>
    <w:rsid w:val="00DF546D"/>
    <w:rsid w:val="00E174B4"/>
    <w:rsid w:val="00E2786E"/>
    <w:rsid w:val="00E63B64"/>
    <w:rsid w:val="00E67EE5"/>
    <w:rsid w:val="00E947F8"/>
    <w:rsid w:val="00F07B15"/>
    <w:rsid w:val="00F20387"/>
    <w:rsid w:val="00F47C40"/>
    <w:rsid w:val="00F55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AAE06"/>
  <w15:chartTrackingRefBased/>
  <w15:docId w15:val="{C8DC1B03-CBAC-419F-AA5D-61122A348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1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41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89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3D1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5Dark-Accent1">
    <w:name w:val="Grid Table 5 Dark Accent 1"/>
    <w:basedOn w:val="TableNormal"/>
    <w:uiPriority w:val="50"/>
    <w:rsid w:val="003D11E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9418A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9941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945"/>
  </w:style>
  <w:style w:type="paragraph" w:styleId="Footer">
    <w:name w:val="footer"/>
    <w:basedOn w:val="Normal"/>
    <w:link w:val="FooterChar"/>
    <w:uiPriority w:val="99"/>
    <w:unhideWhenUsed/>
    <w:rsid w:val="006039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945"/>
  </w:style>
  <w:style w:type="character" w:styleId="SubtleEmphasis">
    <w:name w:val="Subtle Emphasis"/>
    <w:basedOn w:val="DefaultParagraphFont"/>
    <w:uiPriority w:val="19"/>
    <w:qFormat/>
    <w:rsid w:val="00C45A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s\Debugging%20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CB2314FB474475CA7A56024BEC454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9FFF76-3B7A-4EC0-8F39-810AF0BF6910}"/>
      </w:docPartPr>
      <w:docPartBody>
        <w:p w:rsidR="00EC5CA7" w:rsidRDefault="00E47FCD">
          <w:pPr>
            <w:pStyle w:val="8CB2314FB474475CA7A56024BEC4548B"/>
          </w:pPr>
          <w:r w:rsidRPr="00F7068B">
            <w:rPr>
              <w:rStyle w:val="PlaceholderText"/>
            </w:rPr>
            <w:t>Click or tap here to enter</w:t>
          </w:r>
          <w:r>
            <w:rPr>
              <w:rStyle w:val="PlaceholderText"/>
            </w:rPr>
            <w:t xml:space="preserve"> the Defect ID</w:t>
          </w:r>
        </w:p>
      </w:docPartBody>
    </w:docPart>
    <w:docPart>
      <w:docPartPr>
        <w:name w:val="9DAD003ACF6C4567A664886F9827D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33426E-C693-43F9-870A-19A588B80B23}"/>
      </w:docPartPr>
      <w:docPartBody>
        <w:p w:rsidR="00EC5CA7" w:rsidRDefault="00E47FCD">
          <w:pPr>
            <w:pStyle w:val="9DAD003ACF6C4567A664886F9827D1BC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appropriate defect priority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9BE74ACE30514E099353FB72B3044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72F2E-33CA-4122-8030-C8FDBE90553F}"/>
      </w:docPartPr>
      <w:docPartBody>
        <w:p w:rsidR="00EC5CA7" w:rsidRDefault="00E47FCD">
          <w:pPr>
            <w:pStyle w:val="9BE74ACE30514E099353FB72B3044C70"/>
          </w:pPr>
          <w:r w:rsidRPr="00F7068B">
            <w:rPr>
              <w:rStyle w:val="PlaceholderText"/>
            </w:rPr>
            <w:t xml:space="preserve">Choose </w:t>
          </w:r>
          <w:r>
            <w:rPr>
              <w:rStyle w:val="PlaceholderText"/>
            </w:rPr>
            <w:t>the current defect status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FC1164BAC1941149522C9DF6B27D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19F842-7E85-4D01-9E20-5B13DF2D5EDC}"/>
      </w:docPartPr>
      <w:docPartBody>
        <w:p w:rsidR="00EC5CA7" w:rsidRDefault="00E47FCD">
          <w:pPr>
            <w:pStyle w:val="3FC1164BAC1941149522C9DF6B27DAE4"/>
          </w:pPr>
          <w:r w:rsidRPr="00F7068B">
            <w:rPr>
              <w:rStyle w:val="PlaceholderText"/>
            </w:rPr>
            <w:t>Click or tap to enter</w:t>
          </w:r>
          <w:r>
            <w:rPr>
              <w:rStyle w:val="PlaceholderText"/>
            </w:rPr>
            <w:t xml:space="preserve"> the date last updated</w:t>
          </w:r>
          <w:r w:rsidRPr="00F7068B">
            <w:rPr>
              <w:rStyle w:val="PlaceholderText"/>
            </w:rPr>
            <w:t>.</w:t>
          </w:r>
        </w:p>
      </w:docPartBody>
    </w:docPart>
    <w:docPart>
      <w:docPartPr>
        <w:name w:val="30720F731B1843AEA1ECC714E8AE6B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B7C24-A550-483F-AAEB-5FDCDA37C7EA}"/>
      </w:docPartPr>
      <w:docPartBody>
        <w:p w:rsidR="00EC5CA7" w:rsidRDefault="00EC5CA7" w:rsidP="00EC5CA7">
          <w:pPr>
            <w:pStyle w:val="30720F731B1843AEA1ECC714E8AE6BA31"/>
          </w:pPr>
          <w:r>
            <w:rPr>
              <w:rStyle w:val="PlaceholderText"/>
            </w:rPr>
            <w:t>Click or tap to enter name.</w:t>
          </w:r>
        </w:p>
      </w:docPartBody>
    </w:docPart>
    <w:docPart>
      <w:docPartPr>
        <w:name w:val="360384F269E044B6963F4F45FA284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3DEF4-2524-43C8-A011-ED2654CBF6AB}"/>
      </w:docPartPr>
      <w:docPartBody>
        <w:p w:rsidR="00EC5CA7" w:rsidRDefault="00E47FCD">
          <w:pPr>
            <w:pStyle w:val="360384F269E044B6963F4F45FA284299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5425F272BB4D39A7AF165A9E5C7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1DEBDF-50E3-4A3E-AC30-7871E13E0348}"/>
      </w:docPartPr>
      <w:docPartBody>
        <w:p w:rsidR="00EC5CA7" w:rsidRDefault="00EC5CA7" w:rsidP="00EC5CA7">
          <w:pPr>
            <w:pStyle w:val="145425F272BB4D39A7AF165A9E5C78341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FB01BB4ADA6D4379AC28400E4FDAE2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DF1AB-E178-44CF-A64B-C46245DE91CE}"/>
      </w:docPartPr>
      <w:docPartBody>
        <w:p w:rsidR="00000000" w:rsidRDefault="00EC5CA7" w:rsidP="00EC5CA7">
          <w:pPr>
            <w:pStyle w:val="FB01BB4ADA6D4379AC28400E4FDAE2771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62A8A45EC51B424EBBA8C5FF2BEBC0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D381A4-417A-4950-BD66-91BDDF7A9A21}"/>
      </w:docPartPr>
      <w:docPartBody>
        <w:p w:rsidR="00000000" w:rsidRDefault="00EC5CA7" w:rsidP="00EC5CA7">
          <w:pPr>
            <w:pStyle w:val="62A8A45EC51B424EBBA8C5FF2BEBC0CE1"/>
          </w:pPr>
          <w:r w:rsidRPr="009319AF">
            <w:rPr>
              <w:rStyle w:val="PlaceholderText"/>
            </w:rPr>
            <w:t>[Company]</w:t>
          </w:r>
        </w:p>
      </w:docPartBody>
    </w:docPart>
    <w:docPart>
      <w:docPartPr>
        <w:name w:val="4E21195E8C2B42AAB8270DCDEEA303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26FA51-20F9-439F-8FE6-3ECC86AA8D6D}"/>
      </w:docPartPr>
      <w:docPartBody>
        <w:p w:rsidR="00000000" w:rsidRDefault="00EC5CA7" w:rsidP="00EC5CA7">
          <w:pPr>
            <w:pStyle w:val="4E21195E8C2B42AAB8270DCDEEA3030B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E38281E4D954F4A881AEDCE98C87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2E367D-900B-4B8D-93A9-05EAE5516188}"/>
      </w:docPartPr>
      <w:docPartBody>
        <w:p w:rsidR="00000000" w:rsidRDefault="00EC5CA7" w:rsidP="00EC5CA7">
          <w:pPr>
            <w:pStyle w:val="2E38281E4D954F4A881AEDCE98C871B3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  <w:docPart>
      <w:docPartPr>
        <w:name w:val="42470652CB174BA0AC7DD7F280C4D4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FBD79C-9C2B-448F-8444-9B0434D02A41}"/>
      </w:docPartPr>
      <w:docPartBody>
        <w:p w:rsidR="00000000" w:rsidRDefault="00EC5CA7" w:rsidP="00EC5CA7">
          <w:pPr>
            <w:pStyle w:val="42470652CB174BA0AC7DD7F280C4D4F5"/>
          </w:pPr>
          <w:r w:rsidRPr="009319A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3AFEAF4B33B646738A0FF6C85E060E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76081-8DDD-4FDE-87B7-F431B26C9CF0}"/>
      </w:docPartPr>
      <w:docPartBody>
        <w:p w:rsidR="00000000" w:rsidRDefault="00EC5CA7" w:rsidP="00EC5CA7">
          <w:pPr>
            <w:pStyle w:val="3AFEAF4B33B646738A0FF6C85E060E96"/>
          </w:pPr>
          <w:r w:rsidRPr="00AC2A6E">
            <w:rPr>
              <w:rStyle w:val="PlaceholderText"/>
              <w:b/>
              <w:bCs/>
              <w:color w:val="FFFFFF" w:themeColor="background1"/>
            </w:rPr>
            <w:t>Click or tap here to enter number.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FCD"/>
    <w:rsid w:val="002151E0"/>
    <w:rsid w:val="00E47FCD"/>
    <w:rsid w:val="00EC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5CA7"/>
    <w:rPr>
      <w:color w:val="808080"/>
    </w:rPr>
  </w:style>
  <w:style w:type="paragraph" w:customStyle="1" w:styleId="8CB2314FB474475CA7A56024BEC4548B">
    <w:name w:val="8CB2314FB474475CA7A56024BEC4548B"/>
  </w:style>
  <w:style w:type="paragraph" w:customStyle="1" w:styleId="9DAD003ACF6C4567A664886F9827D1BC">
    <w:name w:val="9DAD003ACF6C4567A664886F9827D1BC"/>
  </w:style>
  <w:style w:type="paragraph" w:customStyle="1" w:styleId="9BE74ACE30514E099353FB72B3044C70">
    <w:name w:val="9BE74ACE30514E099353FB72B3044C70"/>
  </w:style>
  <w:style w:type="paragraph" w:customStyle="1" w:styleId="3FC1164BAC1941149522C9DF6B27DAE4">
    <w:name w:val="3FC1164BAC1941149522C9DF6B27DAE4"/>
  </w:style>
  <w:style w:type="paragraph" w:customStyle="1" w:styleId="3D595F1C42584014B6C8281A110A06F8">
    <w:name w:val="3D595F1C42584014B6C8281A110A06F8"/>
    <w:rsid w:val="00EC5CA7"/>
  </w:style>
  <w:style w:type="paragraph" w:customStyle="1" w:styleId="360384F269E044B6963F4F45FA284299">
    <w:name w:val="360384F269E044B6963F4F45FA284299"/>
  </w:style>
  <w:style w:type="paragraph" w:customStyle="1" w:styleId="1BD04AFC648343C28C08DCAB2353DD10">
    <w:name w:val="1BD04AFC648343C28C08DCAB2353DD10"/>
    <w:rsid w:val="00EC5CA7"/>
  </w:style>
  <w:style w:type="paragraph" w:customStyle="1" w:styleId="30720F731B1843AEA1ECC714E8AE6BA31">
    <w:name w:val="30720F731B1843AEA1ECC714E8AE6BA31"/>
    <w:rsid w:val="00EC5CA7"/>
    <w:rPr>
      <w:rFonts w:eastAsiaTheme="minorHAnsi"/>
      <w:lang w:eastAsia="en-US"/>
    </w:rPr>
  </w:style>
  <w:style w:type="paragraph" w:customStyle="1" w:styleId="145425F272BB4D39A7AF165A9E5C78341">
    <w:name w:val="145425F272BB4D39A7AF165A9E5C78341"/>
    <w:rsid w:val="00EC5CA7"/>
    <w:rPr>
      <w:rFonts w:eastAsiaTheme="minorHAnsi"/>
      <w:lang w:eastAsia="en-US"/>
    </w:rPr>
  </w:style>
  <w:style w:type="paragraph" w:customStyle="1" w:styleId="C9F9EFC6B0BC446CB6D571980680BA82">
    <w:name w:val="C9F9EFC6B0BC446CB6D571980680BA82"/>
    <w:rsid w:val="00EC5CA7"/>
  </w:style>
  <w:style w:type="paragraph" w:customStyle="1" w:styleId="FB01BB4ADA6D4379AC28400E4FDAE2771">
    <w:name w:val="FB01BB4ADA6D4379AC28400E4FDAE2771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864D2FFEBF89493EA13EBD3209246F65">
    <w:name w:val="864D2FFEBF89493EA13EBD3209246F65"/>
    <w:rsid w:val="00EC5CA7"/>
  </w:style>
  <w:style w:type="paragraph" w:customStyle="1" w:styleId="62A8A45EC51B424EBBA8C5FF2BEBC0CE1">
    <w:name w:val="62A8A45EC51B424EBBA8C5FF2BEBC0CE1"/>
    <w:rsid w:val="00EC5CA7"/>
    <w:pPr>
      <w:tabs>
        <w:tab w:val="center" w:pos="4513"/>
        <w:tab w:val="right" w:pos="9026"/>
      </w:tabs>
      <w:spacing w:after="0" w:line="240" w:lineRule="auto"/>
    </w:pPr>
    <w:rPr>
      <w:rFonts w:eastAsiaTheme="minorHAnsi"/>
      <w:lang w:eastAsia="en-US"/>
    </w:rPr>
  </w:style>
  <w:style w:type="paragraph" w:customStyle="1" w:styleId="509E5A3532564CAAA14383095E77C17B">
    <w:name w:val="509E5A3532564CAAA14383095E77C17B"/>
    <w:rsid w:val="00EC5CA7"/>
  </w:style>
  <w:style w:type="paragraph" w:customStyle="1" w:styleId="76159897A55E4634B9CB2EF8B978D062">
    <w:name w:val="76159897A55E4634B9CB2EF8B978D062"/>
    <w:rsid w:val="00EC5CA7"/>
  </w:style>
  <w:style w:type="paragraph" w:customStyle="1" w:styleId="CF7BFB3285EE43D298C4D18C686807E3">
    <w:name w:val="CF7BFB3285EE43D298C4D18C686807E3"/>
    <w:rsid w:val="00EC5CA7"/>
  </w:style>
  <w:style w:type="paragraph" w:customStyle="1" w:styleId="0247F78F450141658A17BD6D3725DCC6">
    <w:name w:val="0247F78F450141658A17BD6D3725DCC6"/>
    <w:rsid w:val="00EC5CA7"/>
  </w:style>
  <w:style w:type="paragraph" w:customStyle="1" w:styleId="5FFCE1401E7941C8AB91B167479B0B79">
    <w:name w:val="5FFCE1401E7941C8AB91B167479B0B79"/>
    <w:rsid w:val="00EC5CA7"/>
  </w:style>
  <w:style w:type="paragraph" w:customStyle="1" w:styleId="4E21195E8C2B42AAB8270DCDEEA3030B">
    <w:name w:val="4E21195E8C2B42AAB8270DCDEEA3030B"/>
    <w:rsid w:val="00EC5CA7"/>
  </w:style>
  <w:style w:type="paragraph" w:customStyle="1" w:styleId="2E38281E4D954F4A881AEDCE98C871B3">
    <w:name w:val="2E38281E4D954F4A881AEDCE98C871B3"/>
    <w:rsid w:val="00EC5CA7"/>
  </w:style>
  <w:style w:type="paragraph" w:customStyle="1" w:styleId="42470652CB174BA0AC7DD7F280C4D4F5">
    <w:name w:val="42470652CB174BA0AC7DD7F280C4D4F5"/>
    <w:rsid w:val="00EC5CA7"/>
  </w:style>
  <w:style w:type="paragraph" w:customStyle="1" w:styleId="3AFEAF4B33B646738A0FF6C85E060E96">
    <w:name w:val="3AFEAF4B33B646738A0FF6C85E060E96"/>
    <w:rsid w:val="00EC5CA7"/>
  </w:style>
  <w:style w:type="paragraph" w:customStyle="1" w:styleId="D703EF8EFCA344BCB781A0459174BBA5">
    <w:name w:val="D703EF8EFCA344BCB781A0459174BBA5"/>
    <w:rsid w:val="00EC5CA7"/>
  </w:style>
  <w:style w:type="paragraph" w:customStyle="1" w:styleId="D1F900C81AFD435F8480B3E190FB4154">
    <w:name w:val="D1F900C81AFD435F8480B3E190FB4154"/>
    <w:rsid w:val="00EC5CA7"/>
  </w:style>
  <w:style w:type="paragraph" w:customStyle="1" w:styleId="567B5273D2D9448D8695483752A5B9D8">
    <w:name w:val="567B5273D2D9448D8695483752A5B9D8"/>
    <w:rsid w:val="00EC5CA7"/>
  </w:style>
  <w:style w:type="paragraph" w:customStyle="1" w:styleId="91D8234678A94584B6C71741FC4A07A9">
    <w:name w:val="91D8234678A94584B6C71741FC4A07A9"/>
    <w:rsid w:val="00EC5CA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2020-10-16T00:00:00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C512B6-DA58-4B69-9D79-0563E350F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Debugging Log.dotx</Template>
  <TotalTime>1486</TotalTime>
  <Pages>4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Bug 1 – Incorrect calculation of fines</vt:lpstr>
    </vt:vector>
  </TitlesOfParts>
  <Manager>Sam Johnson</Manager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Bug 1 – Incorrect calculation of fines</dc:title>
  <dc:subject/>
  <dc:creator>Sam Johnson</dc:creator>
  <cp:keywords/>
  <dc:description/>
  <cp:lastModifiedBy>Sam Johnson</cp:lastModifiedBy>
  <cp:revision>29</cp:revision>
  <dcterms:created xsi:type="dcterms:W3CDTF">2020-10-16T08:28:00Z</dcterms:created>
  <dcterms:modified xsi:type="dcterms:W3CDTF">2020-10-17T09:42:00Z</dcterms:modified>
</cp:coreProperties>
</file>