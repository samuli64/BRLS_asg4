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4C3B" w14:textId="77777777" w:rsidR="00CC5701" w:rsidRDefault="00087892" w:rsidP="003D11ED">
      <w:pPr>
        <w:pStyle w:val="Title"/>
        <w:jc w:val="center"/>
      </w:pPr>
      <w:r>
        <w:t>Debugging Log</w:t>
      </w:r>
    </w:p>
    <w:p w14:paraId="57584E52" w14:textId="77777777" w:rsidR="00087892" w:rsidRDefault="00087892"/>
    <w:p w14:paraId="71C1864A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2849B14E" w14:textId="688BE748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1E89879B91B34B7C867CC5F15B068C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06F44">
            <w:t xml:space="preserve">Bug 3 – </w:t>
          </w:r>
          <w:r w:rsidR="00C05CE8">
            <w:t>Double fine incurred to patron</w:t>
          </w:r>
        </w:sdtContent>
      </w:sdt>
    </w:p>
    <w:p w14:paraId="2E23D0E2" w14:textId="25769919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AC5BA09A2A9A4957BEAE3A7CC9B26F79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106F44">
            <w:t>Major</w:t>
          </w:r>
        </w:sdtContent>
      </w:sdt>
    </w:p>
    <w:p w14:paraId="2F1135E2" w14:textId="2029CF35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CD08F1E8951F461082994D18631AF021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B85922">
            <w:t>ASSIGNED</w:t>
          </w:r>
        </w:sdtContent>
      </w:sdt>
    </w:p>
    <w:p w14:paraId="424CF964" w14:textId="74EB5BDD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E9E10D2288364AE19592E48D3E4FDA9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106F44">
            <w:t>2020-10-18</w:t>
          </w:r>
        </w:sdtContent>
      </w:sdt>
    </w:p>
    <w:p w14:paraId="1E084673" w14:textId="56A55D91" w:rsidR="00603945" w:rsidRPr="00372838" w:rsidRDefault="004079AA"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BEB30ED5CDAB456EA907DD9AEF98021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372838" w:rsidRPr="00372838">
            <w:t>Sam Johnson</w:t>
          </w:r>
        </w:sdtContent>
      </w:sdt>
    </w:p>
    <w:p w14:paraId="3E836A71" w14:textId="77777777" w:rsidR="0099418A" w:rsidRDefault="0099418A" w:rsidP="0099418A">
      <w:pPr>
        <w:pStyle w:val="Heading2"/>
      </w:pPr>
      <w:r>
        <w:t>Reported Issue</w:t>
      </w:r>
    </w:p>
    <w:p w14:paraId="0FB98EAB" w14:textId="4A6E09A4" w:rsidR="0099418A" w:rsidRDefault="00106F44">
      <w:r>
        <w:t>When a fine is incurred the amount of fine applied to the patron is double the reported fine.</w:t>
      </w:r>
    </w:p>
    <w:p w14:paraId="7A74A78D" w14:textId="7AB185FC" w:rsidR="00106F44" w:rsidRDefault="00106F44">
      <w:r w:rsidRPr="00106F44">
        <w:drawing>
          <wp:inline distT="0" distB="0" distL="0" distR="0" wp14:anchorId="0597263E" wp14:editId="12A2D931">
            <wp:extent cx="2534004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DEF" w14:textId="5022F8F1" w:rsidR="00ED498D" w:rsidRDefault="00ED498D">
      <w:r w:rsidRPr="00ED498D">
        <w:drawing>
          <wp:inline distT="0" distB="0" distL="0" distR="0" wp14:anchorId="68B50A11" wp14:editId="04502A30">
            <wp:extent cx="2657846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F98E" w14:textId="77777777" w:rsidR="00AF1F0F" w:rsidRDefault="00AF1F0F"/>
    <w:p w14:paraId="734CA8B4" w14:textId="77777777" w:rsidR="00716FCC" w:rsidRPr="00716FCC" w:rsidRDefault="00087892" w:rsidP="003A23C1">
      <w:pPr>
        <w:pStyle w:val="Heading1"/>
      </w:pPr>
      <w:r>
        <w:t>Replication</w:t>
      </w:r>
    </w:p>
    <w:p w14:paraId="5EF105B6" w14:textId="77777777" w:rsidR="00087892" w:rsidRDefault="00087892" w:rsidP="0099418A">
      <w:pPr>
        <w:pStyle w:val="Heading2"/>
      </w:pPr>
      <w:r>
        <w:t>Setup</w:t>
      </w:r>
    </w:p>
    <w:p w14:paraId="5F750EED" w14:textId="77777777" w:rsidR="00E67EE5" w:rsidRPr="00E67EE5" w:rsidRDefault="00E67EE5" w:rsidP="00E67EE5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items that must be configured prior to test&gt;</w:t>
      </w:r>
    </w:p>
    <w:p w14:paraId="28CA84F2" w14:textId="77777777" w:rsidR="00716FCC" w:rsidRPr="00716FCC" w:rsidRDefault="00716FCC" w:rsidP="00E67EE5">
      <w:pPr>
        <w:pStyle w:val="ListParagraph"/>
        <w:numPr>
          <w:ilvl w:val="0"/>
          <w:numId w:val="1"/>
        </w:numPr>
      </w:pPr>
    </w:p>
    <w:p w14:paraId="7C5B1280" w14:textId="77777777" w:rsidR="00E67EE5" w:rsidRDefault="00716FCC" w:rsidP="00E67EE5">
      <w:pPr>
        <w:pStyle w:val="Heading2"/>
      </w:pPr>
      <w:r>
        <w:lastRenderedPageBreak/>
        <w:t>Tear down</w:t>
      </w:r>
    </w:p>
    <w:p w14:paraId="4CE1A97E" w14:textId="77777777" w:rsidR="00E67EE5" w:rsidRDefault="00E67EE5" w:rsidP="00E67EE5">
      <w:pPr>
        <w:rPr>
          <w:rStyle w:val="SubtleEmphasis"/>
          <w:color w:val="FF0000"/>
        </w:rPr>
      </w:pPr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steps that must be taken to restore test environment&gt;</w:t>
      </w:r>
    </w:p>
    <w:p w14:paraId="08301D52" w14:textId="77777777" w:rsidR="00E67EE5" w:rsidRPr="00E67EE5" w:rsidRDefault="00E67EE5" w:rsidP="00E67EE5">
      <w:pPr>
        <w:pStyle w:val="ListParagraph"/>
        <w:numPr>
          <w:ilvl w:val="0"/>
          <w:numId w:val="1"/>
        </w:numPr>
      </w:pPr>
    </w:p>
    <w:p w14:paraId="38E17E66" w14:textId="77777777" w:rsidR="00087892" w:rsidRDefault="00087892" w:rsidP="00E67EE5">
      <w:pPr>
        <w:pStyle w:val="Heading2"/>
      </w:pPr>
      <w:r>
        <w:t>Steps</w:t>
      </w:r>
    </w:p>
    <w:p w14:paraId="3DBADDF4" w14:textId="77777777" w:rsidR="00087892" w:rsidRDefault="00F55844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 xml:space="preserve">List test script actions taken to </w:t>
      </w:r>
      <w:r w:rsidR="000A1485">
        <w:rPr>
          <w:rStyle w:val="SubtleEmphasis"/>
          <w:color w:val="FF0000"/>
        </w:rPr>
        <w:t>reproduce the bug, include buggy behaviour</w:t>
      </w:r>
      <w:r>
        <w:rPr>
          <w:rStyle w:val="SubtleEmphasis"/>
          <w:color w:val="FF0000"/>
        </w:rPr>
        <w:t>&gt;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905C0C7" w14:textId="77777777" w:rsidTr="00827678">
        <w:tc>
          <w:tcPr>
            <w:tcW w:w="562" w:type="dxa"/>
            <w:shd w:val="clear" w:color="auto" w:fill="4472C4" w:themeFill="accent1"/>
          </w:tcPr>
          <w:p w14:paraId="44E1BDB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233915A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5FFFF278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42BD45D5" w14:textId="77777777" w:rsidTr="00827678">
        <w:tc>
          <w:tcPr>
            <w:tcW w:w="562" w:type="dxa"/>
          </w:tcPr>
          <w:p w14:paraId="6CC194A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5971400F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68B3547E" w14:textId="77777777" w:rsidR="00827678" w:rsidRDefault="00827678" w:rsidP="00827678">
            <w:pPr>
              <w:spacing w:line="360" w:lineRule="auto"/>
            </w:pPr>
          </w:p>
        </w:tc>
      </w:tr>
      <w:tr w:rsidR="00827678" w14:paraId="61B33C80" w14:textId="77777777" w:rsidTr="00827678">
        <w:tc>
          <w:tcPr>
            <w:tcW w:w="562" w:type="dxa"/>
          </w:tcPr>
          <w:p w14:paraId="722CD0F8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3C59BD12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59B7227F" w14:textId="77777777" w:rsidR="00827678" w:rsidRDefault="00827678" w:rsidP="00827678">
            <w:pPr>
              <w:spacing w:line="360" w:lineRule="auto"/>
            </w:pPr>
          </w:p>
        </w:tc>
      </w:tr>
      <w:tr w:rsidR="00827678" w14:paraId="1B6FBF63" w14:textId="77777777" w:rsidTr="00827678">
        <w:tc>
          <w:tcPr>
            <w:tcW w:w="562" w:type="dxa"/>
          </w:tcPr>
          <w:p w14:paraId="3424D697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04491B67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03ACE8E8" w14:textId="77777777" w:rsidR="00827678" w:rsidRDefault="00827678" w:rsidP="00827678">
            <w:pPr>
              <w:spacing w:line="360" w:lineRule="auto"/>
            </w:pPr>
          </w:p>
        </w:tc>
      </w:tr>
      <w:tr w:rsidR="00827678" w14:paraId="64D2B53C" w14:textId="77777777" w:rsidTr="00827678">
        <w:tc>
          <w:tcPr>
            <w:tcW w:w="562" w:type="dxa"/>
          </w:tcPr>
          <w:p w14:paraId="290DE7CC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58244BE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4193F960" w14:textId="77777777" w:rsidR="00827678" w:rsidRDefault="00827678" w:rsidP="00827678">
            <w:pPr>
              <w:spacing w:line="360" w:lineRule="auto"/>
            </w:pPr>
          </w:p>
        </w:tc>
      </w:tr>
    </w:tbl>
    <w:p w14:paraId="027FA514" w14:textId="77777777" w:rsidR="0098527C" w:rsidRDefault="0098527C" w:rsidP="0098527C"/>
    <w:p w14:paraId="75ECA16A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7E87A052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11F965B6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27BFA773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98527C" w14:paraId="03E3F38C" w14:textId="77777777" w:rsidTr="0038479A">
        <w:tc>
          <w:tcPr>
            <w:tcW w:w="1129" w:type="dxa"/>
          </w:tcPr>
          <w:p w14:paraId="341E56D0" w14:textId="77777777" w:rsidR="0098527C" w:rsidRDefault="0098527C" w:rsidP="0038479A">
            <w:pPr>
              <w:spacing w:line="360" w:lineRule="auto"/>
            </w:pPr>
          </w:p>
        </w:tc>
        <w:tc>
          <w:tcPr>
            <w:tcW w:w="1560" w:type="dxa"/>
          </w:tcPr>
          <w:p w14:paraId="0AF52822" w14:textId="77777777" w:rsidR="0098527C" w:rsidRDefault="0098527C" w:rsidP="0038479A">
            <w:pPr>
              <w:spacing w:line="360" w:lineRule="auto"/>
            </w:pPr>
          </w:p>
        </w:tc>
        <w:tc>
          <w:tcPr>
            <w:tcW w:w="6327" w:type="dxa"/>
          </w:tcPr>
          <w:p w14:paraId="7A114729" w14:textId="77777777" w:rsidR="0098527C" w:rsidRDefault="0098527C" w:rsidP="0038479A">
            <w:pPr>
              <w:spacing w:line="360" w:lineRule="auto"/>
            </w:pPr>
          </w:p>
        </w:tc>
      </w:tr>
    </w:tbl>
    <w:p w14:paraId="5B02FAE1" w14:textId="77777777" w:rsidR="0098527C" w:rsidRDefault="0098527C" w:rsidP="0098527C"/>
    <w:p w14:paraId="1C5F6C59" w14:textId="77777777" w:rsidR="00E67EE5" w:rsidRDefault="00E67EE5"/>
    <w:p w14:paraId="13CC474F" w14:textId="77777777" w:rsidR="00E67EE5" w:rsidRDefault="00E67EE5"/>
    <w:p w14:paraId="1ED86549" w14:textId="77777777" w:rsidR="00087892" w:rsidRDefault="00603945" w:rsidP="003A23C1">
      <w:pPr>
        <w:pStyle w:val="Heading1"/>
      </w:pPr>
      <w:r>
        <w:t>Simplification/Tracing</w:t>
      </w:r>
    </w:p>
    <w:p w14:paraId="6EB27536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EndPr/>
      <w:sdtContent>
        <w:sdt>
          <w:sdtPr>
            <w:id w:val="-372386729"/>
            <w:placeholder>
              <w:docPart w:val="39F9E040136346A085D482137CED19DB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08206914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4794B3" w14:textId="77777777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953E0EA838E4F8BA6938B10454B8007"/>
                        </w:placeholder>
                        <w:showingPlcHdr/>
                        <w15:color w:val="FFFFFF"/>
                        <w:text/>
                      </w:sdtPr>
                      <w:sdtEndPr/>
                      <w:sdtContent>
                        <w:r w:rsidR="00925772" w:rsidRPr="00AC2A6E">
                          <w:rPr>
                            <w:rStyle w:val="PlaceholderText"/>
                            <w:b/>
                            <w:bCs/>
                            <w:color w:val="FFFFFF" w:themeColor="background1"/>
                          </w:rPr>
                          <w:t>Click or tap here to enter number.</w:t>
                        </w:r>
                      </w:sdtContent>
                    </w:sdt>
                  </w:p>
                </w:tc>
              </w:tr>
              <w:tr w:rsidR="00045080" w14:paraId="69A80C8C" w14:textId="77777777" w:rsidTr="00E67EE5">
                <w:sdt>
                  <w:sdtPr>
                    <w:id w:val="-1868057410"/>
                    <w:placeholder>
                      <w:docPart w:val="65F088A6013F4506A98E873ACA3994B9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5E6BD3C5" w14:textId="77777777" w:rsidR="00045080" w:rsidRDefault="00EE7FE0" w:rsidP="00045080">
                        <w:pPr>
                          <w:spacing w:line="360" w:lineRule="auto"/>
                        </w:pPr>
                        <w:r>
                          <w:rPr>
                            <w:rStyle w:val="PlaceholderText"/>
                          </w:rPr>
                          <w:t>Enter Hypothesis</w:t>
                        </w:r>
                      </w:p>
                    </w:tc>
                  </w:sdtContent>
                </w:sdt>
              </w:tr>
              <w:tr w:rsidR="00815359" w14:paraId="61A04C55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EF64AD9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24790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95990399"/>
                  <w15:repeatingSection/>
                </w:sdtPr>
                <w:sdtEndPr/>
                <w:sdtContent>
                  <w:sdt>
                    <w:sdtPr>
                      <w:id w:val="-2138013051"/>
                      <w:placeholder>
                        <w:docPart w:val="39F9E040136346A085D482137CED19DB"/>
                      </w:placeholder>
                      <w15:repeatingSectionItem/>
                    </w:sdtPr>
                    <w:sdtEndPr/>
                    <w:sdtContent>
                      <w:tr w:rsidR="00815359" w14:paraId="14B06F2A" w14:textId="77777777" w:rsidTr="00E67EE5">
                        <w:sdt>
                          <w:sdtPr>
                            <w:id w:val="870733837"/>
                            <w:placeholder>
                              <w:docPart w:val="B1CA03BE05814D57BDA5004F8376901F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5D9D3DCE" w14:textId="77777777" w:rsidR="00815359" w:rsidRDefault="00EE7FE0" w:rsidP="00954507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expected state change.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25617396"/>
                            <w:placeholder>
                              <w:docPart w:val="07E8D9211D944B33A3D366711C8247F4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7458FB5F" w14:textId="77777777" w:rsidR="00815359" w:rsidRDefault="00954507" w:rsidP="00954507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actual state change.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45080" w14:paraId="15122167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FA55747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2E45E347" w14:textId="77777777" w:rsidTr="00E67EE5">
                <w:sdt>
                  <w:sdtPr>
                    <w:id w:val="-1460344710"/>
                    <w:placeholder>
                      <w:docPart w:val="81B3F1C4DA014F88B70A55388D4E7404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73982164" w14:textId="77777777" w:rsidR="00045080" w:rsidRDefault="00EE7FE0" w:rsidP="00045080">
                        <w:pPr>
                          <w:spacing w:line="360" w:lineRule="auto"/>
                        </w:pPr>
                        <w:r>
                          <w:rPr>
                            <w:rStyle w:val="PlaceholderText"/>
                          </w:rPr>
                          <w:t>Enter results of testing</w:t>
                        </w:r>
                      </w:p>
                    </w:tc>
                  </w:sdtContent>
                </w:sdt>
              </w:tr>
            </w:tbl>
            <w:p w14:paraId="4A2CEEA3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2061829925"/>
                <w:placeholder>
                  <w:docPart w:val="BFA62B979988400A959C5A3EB6029128"/>
                </w:placeholder>
                <w:showingPlcHdr/>
              </w:sdtPr>
              <w:sdtEndPr/>
              <w:sdtContent>
                <w:p w14:paraId="38CBC6DF" w14:textId="77777777" w:rsidR="00815359" w:rsidRDefault="00954507">
                  <w:r>
                    <w:rPr>
                      <w:rStyle w:val="PlaceholderText"/>
                    </w:rPr>
                    <w:t>Enter any comments or screenshots.</w:t>
                  </w:r>
                </w:p>
              </w:sdtContent>
            </w:sdt>
          </w:sdtContent>
        </w:sdt>
      </w:sdtContent>
    </w:sdt>
    <w:p w14:paraId="7C9922D0" w14:textId="77777777" w:rsidR="00603945" w:rsidRDefault="00603945"/>
    <w:p w14:paraId="19D9828C" w14:textId="77777777" w:rsidR="00603945" w:rsidRDefault="00603945" w:rsidP="003A23C1">
      <w:pPr>
        <w:pStyle w:val="Heading1"/>
      </w:pPr>
      <w:r>
        <w:t>Resolution</w:t>
      </w:r>
    </w:p>
    <w:p w14:paraId="4871E770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54C87E77" w14:textId="77777777" w:rsidR="00603945" w:rsidRDefault="00603945"/>
    <w:p w14:paraId="2AA87FB6" w14:textId="77777777" w:rsidR="00603945" w:rsidRDefault="00603945"/>
    <w:p w14:paraId="1D3832D9" w14:textId="77777777" w:rsidR="00603945" w:rsidRDefault="00603945" w:rsidP="003A23C1">
      <w:pPr>
        <w:pStyle w:val="Heading1"/>
      </w:pPr>
      <w:r>
        <w:lastRenderedPageBreak/>
        <w:t>Regression Testing</w:t>
      </w:r>
    </w:p>
    <w:p w14:paraId="10037E7C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711811BE" w14:textId="77777777" w:rsidR="00087892" w:rsidRDefault="00087892"/>
    <w:p w14:paraId="436D96CA" w14:textId="77777777" w:rsidR="004079AA" w:rsidRDefault="004079AA"/>
    <w:p w14:paraId="5E3EAB75" w14:textId="77777777" w:rsidR="004079AA" w:rsidRDefault="004079AA"/>
    <w:p w14:paraId="25448CCF" w14:textId="77777777" w:rsidR="004079AA" w:rsidRDefault="004079AA"/>
    <w:sectPr w:rsidR="004079AA" w:rsidSect="004079AA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A6469" w14:textId="77777777" w:rsidR="00490B7F" w:rsidRDefault="00490B7F" w:rsidP="00603945">
      <w:pPr>
        <w:spacing w:after="0" w:line="240" w:lineRule="auto"/>
      </w:pPr>
      <w:r>
        <w:separator/>
      </w:r>
    </w:p>
  </w:endnote>
  <w:endnote w:type="continuationSeparator" w:id="0">
    <w:p w14:paraId="142C4FF3" w14:textId="77777777" w:rsidR="00490B7F" w:rsidRDefault="00490B7F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669D" w14:textId="195E002C" w:rsidR="00603945" w:rsidRDefault="00490B7F">
    <w:pPr>
      <w:pStyle w:val="Footer"/>
    </w:pPr>
    <w:sdt>
      <w:sdtPr>
        <w:alias w:val="Company"/>
        <w:tag w:val=""/>
        <w:id w:val="1255171729"/>
        <w:placeholder>
          <w:docPart w:val="B1CA03BE05814D57BDA5004F8376901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65F088A6013F4506A98E873ACA3994B9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D770" w14:textId="1EC32308" w:rsidR="004079AA" w:rsidRDefault="00490B7F">
    <w:pPr>
      <w:pStyle w:val="Footer"/>
    </w:pPr>
    <w:sdt>
      <w:sdtPr>
        <w:alias w:val="Company"/>
        <w:tag w:val=""/>
        <w:id w:val="-72357796"/>
        <w:placeholder>
          <w:docPart w:val="07E8D9211D944B33A3D366711C8247F4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81B3F1C4DA014F88B70A55388D4E740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372838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2D85F" w14:textId="77777777" w:rsidR="00490B7F" w:rsidRDefault="00490B7F" w:rsidP="00603945">
      <w:pPr>
        <w:spacing w:after="0" w:line="240" w:lineRule="auto"/>
      </w:pPr>
      <w:r>
        <w:separator/>
      </w:r>
    </w:p>
  </w:footnote>
  <w:footnote w:type="continuationSeparator" w:id="0">
    <w:p w14:paraId="38FD6F4A" w14:textId="77777777" w:rsidR="00490B7F" w:rsidRDefault="00490B7F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F162" w14:textId="32F8FDC7" w:rsidR="004079AA" w:rsidRDefault="00490B7F">
    <w:pPr>
      <w:pStyle w:val="Header"/>
    </w:pPr>
    <w:sdt>
      <w:sdtPr>
        <w:alias w:val="Title"/>
        <w:tag w:val=""/>
        <w:id w:val="-1269467263"/>
        <w:placeholder>
          <w:docPart w:val="BEB30ED5CDAB456EA907DD9AEF9802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5CE8">
          <w:t>Bug 3 – Double fine incurred to patron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39F9E040136346A085D482137CED19D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106F44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44"/>
    <w:rsid w:val="000278B9"/>
    <w:rsid w:val="00045080"/>
    <w:rsid w:val="00087892"/>
    <w:rsid w:val="000A1485"/>
    <w:rsid w:val="00106F44"/>
    <w:rsid w:val="002B4254"/>
    <w:rsid w:val="00372838"/>
    <w:rsid w:val="003A23C1"/>
    <w:rsid w:val="003D11ED"/>
    <w:rsid w:val="004079AA"/>
    <w:rsid w:val="0044654E"/>
    <w:rsid w:val="00490B7F"/>
    <w:rsid w:val="00603945"/>
    <w:rsid w:val="00691B5C"/>
    <w:rsid w:val="0069313C"/>
    <w:rsid w:val="00716FCC"/>
    <w:rsid w:val="00815359"/>
    <w:rsid w:val="00827678"/>
    <w:rsid w:val="008B6D93"/>
    <w:rsid w:val="00925772"/>
    <w:rsid w:val="00954507"/>
    <w:rsid w:val="0098527C"/>
    <w:rsid w:val="0099418A"/>
    <w:rsid w:val="00A13F90"/>
    <w:rsid w:val="00AC2A6E"/>
    <w:rsid w:val="00AF1F0F"/>
    <w:rsid w:val="00B85922"/>
    <w:rsid w:val="00BB655D"/>
    <w:rsid w:val="00C05CE8"/>
    <w:rsid w:val="00C45A18"/>
    <w:rsid w:val="00C92A29"/>
    <w:rsid w:val="00CC5701"/>
    <w:rsid w:val="00D05726"/>
    <w:rsid w:val="00DF4666"/>
    <w:rsid w:val="00E67EE5"/>
    <w:rsid w:val="00ED498D"/>
    <w:rsid w:val="00EE7FE0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1AF5E"/>
  <w15:chartTrackingRefBased/>
  <w15:docId w15:val="{91AB1B53-2218-4A18-9232-0117685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89879B91B34B7C867CC5F15B068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A4A1-1923-4170-82AD-E2F69BE4092E}"/>
      </w:docPartPr>
      <w:docPartBody>
        <w:p w:rsidR="00000000" w:rsidRDefault="0003449F">
          <w:pPr>
            <w:pStyle w:val="1E89879B91B34B7C867CC5F15B068CBC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AC5BA09A2A9A4957BEAE3A7CC9B2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DC5F-D8E5-4261-A8E5-70260AEE35D1}"/>
      </w:docPartPr>
      <w:docPartBody>
        <w:p w:rsidR="00000000" w:rsidRDefault="0003449F">
          <w:pPr>
            <w:pStyle w:val="AC5BA09A2A9A4957BEAE3A7CC9B26F79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CD08F1E8951F461082994D18631AF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DDFF-E0FA-4AFA-B95F-B333CEC2193A}"/>
      </w:docPartPr>
      <w:docPartBody>
        <w:p w:rsidR="00000000" w:rsidRDefault="0003449F">
          <w:pPr>
            <w:pStyle w:val="CD08F1E8951F461082994D18631AF021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E9E10D2288364AE19592E48D3E4FD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7F45-A3D9-4016-ABFD-F279219F1FA2}"/>
      </w:docPartPr>
      <w:docPartBody>
        <w:p w:rsidR="00000000" w:rsidRDefault="0003449F">
          <w:pPr>
            <w:pStyle w:val="E9E10D2288364AE19592E48D3E4FDA92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BEB30ED5CDAB456EA907DD9AEF98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DD5D-A448-473E-8420-CA47E331D3B5}"/>
      </w:docPartPr>
      <w:docPartBody>
        <w:p w:rsidR="00000000" w:rsidRDefault="0003449F">
          <w:pPr>
            <w:pStyle w:val="BEB30ED5CDAB456EA907DD9AEF98021A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9F9E040136346A085D482137CED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6C8D5-4EBB-4745-AC6F-33C38331E1B1}"/>
      </w:docPartPr>
      <w:docPartBody>
        <w:p w:rsidR="00000000" w:rsidRDefault="0003449F">
          <w:pPr>
            <w:pStyle w:val="39F9E040136346A085D482137CED19D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3E0EA838E4F8BA6938B10454B8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7687-6C9C-4650-9AB5-54C98FCB60AD}"/>
      </w:docPartPr>
      <w:docPartBody>
        <w:p w:rsidR="00000000" w:rsidRDefault="0003449F">
          <w:pPr>
            <w:pStyle w:val="1953E0EA838E4F8BA6938B10454B8007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65F088A6013F4506A98E873ACA39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FF657-B846-43BD-AB39-DC5D495D7CFE}"/>
      </w:docPartPr>
      <w:docPartBody>
        <w:p w:rsidR="00000000" w:rsidRDefault="0003449F">
          <w:pPr>
            <w:pStyle w:val="65F088A6013F4506A98E873ACA3994B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B1CA03BE05814D57BDA5004F8376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AF9E-956C-420C-8E25-16A8601E6B63}"/>
      </w:docPartPr>
      <w:docPartBody>
        <w:p w:rsidR="00000000" w:rsidRDefault="0003449F">
          <w:pPr>
            <w:pStyle w:val="B1CA03BE05814D57BDA5004F8376901F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07E8D9211D944B33A3D366711C82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1EA0A-429D-4EEC-AEEA-0419BD181EDC}"/>
      </w:docPartPr>
      <w:docPartBody>
        <w:p w:rsidR="00000000" w:rsidRDefault="0003449F">
          <w:pPr>
            <w:pStyle w:val="07E8D9211D944B33A3D366711C8247F4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81B3F1C4DA014F88B70A55388D4E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FED77-528B-4CF4-9321-7FCD1966905F}"/>
      </w:docPartPr>
      <w:docPartBody>
        <w:p w:rsidR="00000000" w:rsidRDefault="0003449F">
          <w:pPr>
            <w:pStyle w:val="81B3F1C4DA014F88B70A55388D4E7404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BFA62B979988400A959C5A3EB602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90FF-4119-442F-A853-F4315971B54D}"/>
      </w:docPartPr>
      <w:docPartBody>
        <w:p w:rsidR="00000000" w:rsidRDefault="0003449F">
          <w:pPr>
            <w:pStyle w:val="BFA62B979988400A959C5A3EB6029128"/>
          </w:pPr>
          <w:r>
            <w:rPr>
              <w:rStyle w:val="PlaceholderText"/>
            </w:rPr>
            <w:t>Enter any comments or screenshots.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9F"/>
    <w:rsid w:val="000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89879B91B34B7C867CC5F15B068CBC">
    <w:name w:val="1E89879B91B34B7C867CC5F15B068CBC"/>
  </w:style>
  <w:style w:type="paragraph" w:customStyle="1" w:styleId="AC5BA09A2A9A4957BEAE3A7CC9B26F79">
    <w:name w:val="AC5BA09A2A9A4957BEAE3A7CC9B26F79"/>
  </w:style>
  <w:style w:type="paragraph" w:customStyle="1" w:styleId="CD08F1E8951F461082994D18631AF021">
    <w:name w:val="CD08F1E8951F461082994D18631AF021"/>
  </w:style>
  <w:style w:type="paragraph" w:customStyle="1" w:styleId="E9E10D2288364AE19592E48D3E4FDA92">
    <w:name w:val="E9E10D2288364AE19592E48D3E4FDA92"/>
  </w:style>
  <w:style w:type="paragraph" w:customStyle="1" w:styleId="BEB30ED5CDAB456EA907DD9AEF98021A">
    <w:name w:val="BEB30ED5CDAB456EA907DD9AEF98021A"/>
  </w:style>
  <w:style w:type="paragraph" w:customStyle="1" w:styleId="39F9E040136346A085D482137CED19DB">
    <w:name w:val="39F9E040136346A085D482137CED19DB"/>
  </w:style>
  <w:style w:type="paragraph" w:customStyle="1" w:styleId="1953E0EA838E4F8BA6938B10454B8007">
    <w:name w:val="1953E0EA838E4F8BA6938B10454B8007"/>
  </w:style>
  <w:style w:type="paragraph" w:customStyle="1" w:styleId="65F088A6013F4506A98E873ACA3994B9">
    <w:name w:val="65F088A6013F4506A98E873ACA3994B9"/>
  </w:style>
  <w:style w:type="paragraph" w:customStyle="1" w:styleId="B1CA03BE05814D57BDA5004F8376901F">
    <w:name w:val="B1CA03BE05814D57BDA5004F8376901F"/>
  </w:style>
  <w:style w:type="paragraph" w:customStyle="1" w:styleId="07E8D9211D944B33A3D366711C8247F4">
    <w:name w:val="07E8D9211D944B33A3D366711C8247F4"/>
  </w:style>
  <w:style w:type="paragraph" w:customStyle="1" w:styleId="81B3F1C4DA014F88B70A55388D4E7404">
    <w:name w:val="81B3F1C4DA014F88B70A55388D4E7404"/>
  </w:style>
  <w:style w:type="paragraph" w:customStyle="1" w:styleId="BFA62B979988400A959C5A3EB6029128">
    <w:name w:val="BFA62B979988400A959C5A3EB6029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Sam Johnson</Manager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3 – Double fine incurred to patron</dc:title>
  <dc:subject/>
  <dc:creator>Sam Johnson</dc:creator>
  <cp:keywords/>
  <dc:description/>
  <cp:lastModifiedBy>Sam Johnson</cp:lastModifiedBy>
  <cp:revision>4</cp:revision>
  <dcterms:created xsi:type="dcterms:W3CDTF">2020-10-18T05:16:00Z</dcterms:created>
  <dcterms:modified xsi:type="dcterms:W3CDTF">2020-10-18T05:29:00Z</dcterms:modified>
</cp:coreProperties>
</file>