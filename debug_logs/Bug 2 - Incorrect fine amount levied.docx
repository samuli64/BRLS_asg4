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548CC" w14:textId="77777777" w:rsidR="00CC5701" w:rsidRDefault="00087892" w:rsidP="003D11ED">
      <w:pPr>
        <w:pStyle w:val="Title"/>
        <w:jc w:val="center"/>
      </w:pPr>
      <w:r>
        <w:t>Debugging Log</w:t>
      </w:r>
    </w:p>
    <w:p w14:paraId="03868484" w14:textId="77777777" w:rsidR="00087892" w:rsidRDefault="00087892"/>
    <w:p w14:paraId="5A967D97" w14:textId="77777777" w:rsidR="00AF1F0F" w:rsidRDefault="00AF1F0F" w:rsidP="0099418A">
      <w:pPr>
        <w:pStyle w:val="Heading1"/>
      </w:pPr>
      <w:r>
        <w:t>Defect</w:t>
      </w:r>
      <w:r w:rsidR="0099418A">
        <w:t xml:space="preserve"> Information</w:t>
      </w:r>
    </w:p>
    <w:p w14:paraId="5A5CE830" w14:textId="1126F46A" w:rsidR="00AF1F0F" w:rsidRDefault="00AF1F0F" w:rsidP="00F07B15">
      <w:r w:rsidRPr="0099418A">
        <w:rPr>
          <w:b/>
          <w:bCs/>
        </w:rPr>
        <w:t>Defect ID:</w:t>
      </w:r>
      <w:r w:rsidR="0099418A" w:rsidRPr="0099418A">
        <w:t xml:space="preserve"> </w:t>
      </w:r>
      <w:sdt>
        <w:sdtPr>
          <w:alias w:val="Defect ID"/>
          <w:tag w:val="DefectID"/>
          <w:id w:val="1498155334"/>
          <w:placeholder>
            <w:docPart w:val="C6287A52BC8A42FBA2C09AE1BC4ACBD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67FBC">
            <w:t>Bug 2: Incorrect fine amount levied</w:t>
          </w:r>
        </w:sdtContent>
      </w:sdt>
    </w:p>
    <w:p w14:paraId="39446D94" w14:textId="4E9323B3" w:rsidR="0099418A" w:rsidRPr="0099418A" w:rsidRDefault="0099418A">
      <w:pPr>
        <w:rPr>
          <w:b/>
          <w:bCs/>
        </w:rPr>
      </w:pPr>
      <w:r w:rsidRPr="0099418A">
        <w:rPr>
          <w:b/>
          <w:bCs/>
        </w:rPr>
        <w:t>Priority:</w:t>
      </w:r>
      <w:r>
        <w:t xml:space="preserve"> </w:t>
      </w:r>
      <w:sdt>
        <w:sdtPr>
          <w:alias w:val="Priority"/>
          <w:tag w:val="Priority"/>
          <w:id w:val="-1064646024"/>
          <w:placeholder>
            <w:docPart w:val="ECF10B1901734EDC9CBFC3188C83FBCF"/>
          </w:placeholder>
          <w:comboBox>
            <w:listItem w:displayText="Blocker" w:value="Blocker"/>
            <w:listItem w:displayText="Critical" w:value="Critical"/>
            <w:listItem w:displayText="Major" w:value="Major"/>
            <w:listItem w:displayText="Normal" w:value="Normal"/>
            <w:listItem w:displayText="Minor" w:value="Minor"/>
            <w:listItem w:displayText="Trivial" w:value="Trivial"/>
            <w:listItem w:displayText="Enhancement" w:value="Enhancement"/>
          </w:comboBox>
        </w:sdtPr>
        <w:sdtEndPr/>
        <w:sdtContent>
          <w:r w:rsidR="00367FBC">
            <w:t>Major</w:t>
          </w:r>
        </w:sdtContent>
      </w:sdt>
    </w:p>
    <w:p w14:paraId="112C8F13" w14:textId="75C444E5" w:rsidR="0099418A" w:rsidRDefault="0099418A">
      <w:r w:rsidRPr="0099418A">
        <w:rPr>
          <w:b/>
          <w:bCs/>
        </w:rPr>
        <w:t>Status:</w:t>
      </w:r>
      <w:r w:rsidRPr="0099418A">
        <w:t xml:space="preserve">  </w:t>
      </w:r>
      <w:sdt>
        <w:sdtPr>
          <w:alias w:val="Status"/>
          <w:tag w:val="Status"/>
          <w:id w:val="-1769308397"/>
          <w:placeholder>
            <w:docPart w:val="217DEACDC0694D73BA08A96DFC4BE438"/>
          </w:placeholder>
          <w:comboBox>
            <w:listItem w:displayText="UNCONFIRMED" w:value="1"/>
            <w:listItem w:displayText="NEW" w:value="2"/>
            <w:listItem w:displayText="ASSIGNED" w:value="3"/>
            <w:listItem w:displayText="RESOLVED" w:value="4"/>
            <w:listItem w:displayText="REOPENED" w:value="5"/>
            <w:listItem w:displayText="VERIFIED" w:value="6"/>
            <w:listItem w:displayText="CLOSED" w:value="7"/>
          </w:comboBox>
        </w:sdtPr>
        <w:sdtEndPr/>
        <w:sdtContent>
          <w:r w:rsidR="00C846B3">
            <w:t>NEW</w:t>
          </w:r>
        </w:sdtContent>
      </w:sdt>
    </w:p>
    <w:p w14:paraId="75798A3D" w14:textId="1A1B8B64" w:rsidR="00603945" w:rsidRDefault="00603945" w:rsidP="00A13F90">
      <w:r w:rsidRPr="00603945">
        <w:rPr>
          <w:b/>
          <w:bCs/>
        </w:rPr>
        <w:t>Last updated:</w:t>
      </w:r>
      <w:r w:rsidR="00A13F90" w:rsidRPr="00BB655D">
        <w:t xml:space="preserve"> </w:t>
      </w:r>
      <w:sdt>
        <w:sdtPr>
          <w:alias w:val="Last Updated"/>
          <w:tag w:val="LastUpdated"/>
          <w:id w:val="-267786423"/>
          <w:placeholder>
            <w:docPart w:val="9B85D76077B146B29B96A10AFBAA1B7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8T00:00:00Z">
            <w:dateFormat w:val="yyyy-MM-dd"/>
            <w:lid w:val="en-AU"/>
            <w:storeMappedDataAs w:val="dateTime"/>
            <w:calendar w:val="gregorian"/>
          </w:date>
        </w:sdtPr>
        <w:sdtEndPr/>
        <w:sdtContent>
          <w:r w:rsidR="00C846B3">
            <w:t>2020-10-18</w:t>
          </w:r>
        </w:sdtContent>
      </w:sdt>
    </w:p>
    <w:p w14:paraId="52B94B28" w14:textId="77777777" w:rsidR="00603945" w:rsidRPr="0099418A" w:rsidRDefault="004079AA">
      <w:pPr>
        <w:rPr>
          <w:b/>
          <w:bCs/>
        </w:rPr>
      </w:pPr>
      <w:r>
        <w:rPr>
          <w:b/>
          <w:bCs/>
        </w:rPr>
        <w:t xml:space="preserve">Assigned to: </w:t>
      </w:r>
      <w:sdt>
        <w:sdtPr>
          <w:rPr>
            <w:b/>
            <w:bCs/>
          </w:rPr>
          <w:alias w:val="Assigned To"/>
          <w:tag w:val="AssignedTo"/>
          <w:id w:val="1232432492"/>
          <w:placeholder>
            <w:docPart w:val="9AE07AC5C3644653B9B78777B2DBF960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>
            <w:rPr>
              <w:rStyle w:val="PlaceholderText"/>
            </w:rPr>
            <w:t>Click or tap to enter name.</w:t>
          </w:r>
        </w:sdtContent>
      </w:sdt>
    </w:p>
    <w:p w14:paraId="29852742" w14:textId="77777777" w:rsidR="0099418A" w:rsidRDefault="0099418A" w:rsidP="0099418A">
      <w:pPr>
        <w:pStyle w:val="Heading2"/>
      </w:pPr>
      <w:r>
        <w:t>Reported Issue</w:t>
      </w:r>
    </w:p>
    <w:p w14:paraId="4EC5BA49" w14:textId="5A2E7D79" w:rsidR="0099418A" w:rsidRDefault="00BC3D0D">
      <w:r>
        <w:t>When a fine is incurred, the amount of fine reported is half the amount intended.</w:t>
      </w:r>
    </w:p>
    <w:p w14:paraId="12885385" w14:textId="657259DF" w:rsidR="00AF1F0F" w:rsidRDefault="00BC3D0D">
      <w:r>
        <w:rPr>
          <w:noProof/>
        </w:rPr>
        <w:drawing>
          <wp:inline distT="0" distB="0" distL="0" distR="0" wp14:anchorId="6EEEB965" wp14:editId="574B3B6B">
            <wp:extent cx="4394200" cy="363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30 at 12.12.0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D65B" w14:textId="77777777" w:rsidR="00716FCC" w:rsidRPr="00716FCC" w:rsidRDefault="00087892" w:rsidP="003A23C1">
      <w:pPr>
        <w:pStyle w:val="Heading1"/>
      </w:pPr>
      <w:r>
        <w:t>Replication</w:t>
      </w:r>
    </w:p>
    <w:p w14:paraId="6F442E02" w14:textId="77777777" w:rsidR="00087892" w:rsidRDefault="00087892" w:rsidP="0099418A">
      <w:pPr>
        <w:pStyle w:val="Heading2"/>
      </w:pPr>
      <w:r>
        <w:t>Setup</w:t>
      </w:r>
    </w:p>
    <w:p w14:paraId="25A5F179" w14:textId="77777777" w:rsidR="00E67EE5" w:rsidRPr="00E67EE5" w:rsidRDefault="00E67EE5" w:rsidP="00E67EE5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List items that must be configured prior to test&gt;</w:t>
      </w:r>
    </w:p>
    <w:p w14:paraId="6A2D746A" w14:textId="77777777" w:rsidR="00716FCC" w:rsidRPr="00716FCC" w:rsidRDefault="00716FCC" w:rsidP="00E67EE5">
      <w:pPr>
        <w:pStyle w:val="ListParagraph"/>
        <w:numPr>
          <w:ilvl w:val="0"/>
          <w:numId w:val="1"/>
        </w:numPr>
      </w:pPr>
    </w:p>
    <w:p w14:paraId="6CD7EEF5" w14:textId="77777777" w:rsidR="00E67EE5" w:rsidRDefault="00716FCC" w:rsidP="00E67EE5">
      <w:pPr>
        <w:pStyle w:val="Heading2"/>
      </w:pPr>
      <w:r>
        <w:t>Tear down</w:t>
      </w:r>
    </w:p>
    <w:p w14:paraId="32F70EC9" w14:textId="77777777" w:rsidR="00E67EE5" w:rsidRDefault="00E67EE5" w:rsidP="00E67EE5">
      <w:pPr>
        <w:rPr>
          <w:rStyle w:val="SubtleEmphasis"/>
          <w:color w:val="FF0000"/>
        </w:rPr>
      </w:pPr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List steps that must be taken to restore test environment&gt;</w:t>
      </w:r>
    </w:p>
    <w:p w14:paraId="4AFF1082" w14:textId="77777777" w:rsidR="00E67EE5" w:rsidRPr="00E67EE5" w:rsidRDefault="00E67EE5" w:rsidP="00E67EE5">
      <w:pPr>
        <w:pStyle w:val="ListParagraph"/>
        <w:numPr>
          <w:ilvl w:val="0"/>
          <w:numId w:val="1"/>
        </w:numPr>
      </w:pPr>
    </w:p>
    <w:p w14:paraId="36291CC0" w14:textId="77777777" w:rsidR="00087892" w:rsidRDefault="00087892" w:rsidP="00E67EE5">
      <w:pPr>
        <w:pStyle w:val="Heading2"/>
      </w:pPr>
      <w:r>
        <w:lastRenderedPageBreak/>
        <w:t>Steps</w:t>
      </w:r>
    </w:p>
    <w:p w14:paraId="6240BD33" w14:textId="77777777" w:rsidR="00087892" w:rsidRDefault="00F55844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 xml:space="preserve">List test script actions taken to </w:t>
      </w:r>
      <w:r w:rsidR="000A1485">
        <w:rPr>
          <w:rStyle w:val="SubtleEmphasis"/>
          <w:color w:val="FF0000"/>
        </w:rPr>
        <w:t>reproduce the bug, include buggy behaviour</w:t>
      </w:r>
      <w:r>
        <w:rPr>
          <w:rStyle w:val="SubtleEmphasis"/>
          <w:color w:val="FF0000"/>
        </w:rPr>
        <w:t>&gt;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827678" w14:paraId="56E2BF20" w14:textId="77777777" w:rsidTr="00827678">
        <w:tc>
          <w:tcPr>
            <w:tcW w:w="562" w:type="dxa"/>
            <w:shd w:val="clear" w:color="auto" w:fill="4472C4" w:themeFill="accent1"/>
          </w:tcPr>
          <w:p w14:paraId="68A74A5B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969" w:type="dxa"/>
            <w:shd w:val="clear" w:color="auto" w:fill="4472C4" w:themeFill="accent1"/>
          </w:tcPr>
          <w:p w14:paraId="74DC766C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Action</w:t>
            </w:r>
          </w:p>
        </w:tc>
        <w:tc>
          <w:tcPr>
            <w:tcW w:w="4485" w:type="dxa"/>
            <w:shd w:val="clear" w:color="auto" w:fill="4472C4" w:themeFill="accent1"/>
          </w:tcPr>
          <w:p w14:paraId="48B8069E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Results</w:t>
            </w:r>
          </w:p>
        </w:tc>
      </w:tr>
      <w:tr w:rsidR="00827678" w14:paraId="2F64DD35" w14:textId="77777777" w:rsidTr="00827678">
        <w:tc>
          <w:tcPr>
            <w:tcW w:w="562" w:type="dxa"/>
          </w:tcPr>
          <w:p w14:paraId="53CB25C3" w14:textId="77777777" w:rsidR="00827678" w:rsidRDefault="00827678" w:rsidP="00827678">
            <w:pPr>
              <w:spacing w:line="360" w:lineRule="auto"/>
            </w:pPr>
            <w:r>
              <w:t>1</w:t>
            </w:r>
          </w:p>
        </w:tc>
        <w:tc>
          <w:tcPr>
            <w:tcW w:w="3969" w:type="dxa"/>
          </w:tcPr>
          <w:p w14:paraId="33747C56" w14:textId="77777777" w:rsidR="00827678" w:rsidRDefault="00827678" w:rsidP="00827678">
            <w:pPr>
              <w:spacing w:line="360" w:lineRule="auto"/>
            </w:pPr>
          </w:p>
        </w:tc>
        <w:tc>
          <w:tcPr>
            <w:tcW w:w="4485" w:type="dxa"/>
          </w:tcPr>
          <w:p w14:paraId="16D2C88F" w14:textId="77777777" w:rsidR="00827678" w:rsidRDefault="00827678" w:rsidP="00827678">
            <w:pPr>
              <w:spacing w:line="360" w:lineRule="auto"/>
            </w:pPr>
          </w:p>
        </w:tc>
      </w:tr>
      <w:tr w:rsidR="00827678" w14:paraId="50A5B51A" w14:textId="77777777" w:rsidTr="00827678">
        <w:tc>
          <w:tcPr>
            <w:tcW w:w="562" w:type="dxa"/>
          </w:tcPr>
          <w:p w14:paraId="4B870A21" w14:textId="77777777" w:rsidR="00827678" w:rsidRDefault="00827678" w:rsidP="00827678">
            <w:pPr>
              <w:spacing w:line="360" w:lineRule="auto"/>
            </w:pPr>
            <w:r>
              <w:t>2</w:t>
            </w:r>
          </w:p>
        </w:tc>
        <w:tc>
          <w:tcPr>
            <w:tcW w:w="3969" w:type="dxa"/>
          </w:tcPr>
          <w:p w14:paraId="169C5F98" w14:textId="77777777" w:rsidR="00827678" w:rsidRDefault="00827678" w:rsidP="00827678">
            <w:pPr>
              <w:spacing w:line="360" w:lineRule="auto"/>
            </w:pPr>
          </w:p>
        </w:tc>
        <w:tc>
          <w:tcPr>
            <w:tcW w:w="4485" w:type="dxa"/>
          </w:tcPr>
          <w:p w14:paraId="080C0843" w14:textId="77777777" w:rsidR="00827678" w:rsidRDefault="00827678" w:rsidP="00827678">
            <w:pPr>
              <w:spacing w:line="360" w:lineRule="auto"/>
            </w:pPr>
          </w:p>
        </w:tc>
      </w:tr>
      <w:tr w:rsidR="00827678" w14:paraId="201372FE" w14:textId="77777777" w:rsidTr="00827678">
        <w:tc>
          <w:tcPr>
            <w:tcW w:w="562" w:type="dxa"/>
          </w:tcPr>
          <w:p w14:paraId="00217A38" w14:textId="77777777" w:rsidR="00827678" w:rsidRDefault="00827678" w:rsidP="00827678">
            <w:pPr>
              <w:spacing w:line="360" w:lineRule="auto"/>
            </w:pPr>
            <w:r>
              <w:t>3</w:t>
            </w:r>
          </w:p>
        </w:tc>
        <w:tc>
          <w:tcPr>
            <w:tcW w:w="3969" w:type="dxa"/>
          </w:tcPr>
          <w:p w14:paraId="1F5A6CAB" w14:textId="77777777" w:rsidR="00827678" w:rsidRDefault="00827678" w:rsidP="00827678">
            <w:pPr>
              <w:spacing w:line="360" w:lineRule="auto"/>
            </w:pPr>
          </w:p>
        </w:tc>
        <w:tc>
          <w:tcPr>
            <w:tcW w:w="4485" w:type="dxa"/>
          </w:tcPr>
          <w:p w14:paraId="6B07AA0C" w14:textId="77777777" w:rsidR="00827678" w:rsidRDefault="00827678" w:rsidP="00827678">
            <w:pPr>
              <w:spacing w:line="360" w:lineRule="auto"/>
            </w:pPr>
          </w:p>
        </w:tc>
      </w:tr>
      <w:tr w:rsidR="00827678" w14:paraId="44BE5AAC" w14:textId="77777777" w:rsidTr="00827678">
        <w:tc>
          <w:tcPr>
            <w:tcW w:w="562" w:type="dxa"/>
          </w:tcPr>
          <w:p w14:paraId="252F2BA7" w14:textId="77777777" w:rsidR="00827678" w:rsidRDefault="00827678" w:rsidP="00827678">
            <w:pPr>
              <w:spacing w:line="360" w:lineRule="auto"/>
            </w:pPr>
            <w:r>
              <w:t>4</w:t>
            </w:r>
          </w:p>
        </w:tc>
        <w:tc>
          <w:tcPr>
            <w:tcW w:w="3969" w:type="dxa"/>
          </w:tcPr>
          <w:p w14:paraId="1DAA740C" w14:textId="77777777" w:rsidR="00827678" w:rsidRDefault="00827678" w:rsidP="00827678">
            <w:pPr>
              <w:spacing w:line="360" w:lineRule="auto"/>
            </w:pPr>
          </w:p>
        </w:tc>
        <w:tc>
          <w:tcPr>
            <w:tcW w:w="4485" w:type="dxa"/>
          </w:tcPr>
          <w:p w14:paraId="2F32A3B0" w14:textId="77777777" w:rsidR="00827678" w:rsidRDefault="00827678" w:rsidP="00827678">
            <w:pPr>
              <w:spacing w:line="360" w:lineRule="auto"/>
            </w:pPr>
          </w:p>
        </w:tc>
      </w:tr>
    </w:tbl>
    <w:p w14:paraId="55A95A1D" w14:textId="77777777" w:rsidR="0098527C" w:rsidRDefault="0098527C" w:rsidP="0098527C"/>
    <w:p w14:paraId="5CF2FE5F" w14:textId="77777777" w:rsidR="0098527C" w:rsidRDefault="0098527C" w:rsidP="0098527C">
      <w:pPr>
        <w:pStyle w:val="Heading2"/>
      </w:pPr>
      <w:r>
        <w:t>Test Data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98527C" w14:paraId="1CE767D6" w14:textId="77777777" w:rsidTr="0038479A">
        <w:trPr>
          <w:cantSplit/>
          <w:tblHeader/>
        </w:trPr>
        <w:tc>
          <w:tcPr>
            <w:tcW w:w="2689" w:type="dxa"/>
            <w:gridSpan w:val="2"/>
            <w:shd w:val="clear" w:color="auto" w:fill="4472C4" w:themeFill="accent1"/>
          </w:tcPr>
          <w:p w14:paraId="71157BAB" w14:textId="77777777" w:rsidR="0098527C" w:rsidRPr="00B74F55" w:rsidRDefault="0098527C" w:rsidP="0038479A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6327" w:type="dxa"/>
            <w:shd w:val="clear" w:color="auto" w:fill="4472C4" w:themeFill="accent1"/>
          </w:tcPr>
          <w:p w14:paraId="6036444F" w14:textId="77777777" w:rsidR="0098527C" w:rsidRPr="00B74F55" w:rsidRDefault="0098527C" w:rsidP="0038479A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98527C" w14:paraId="3C98CD78" w14:textId="77777777" w:rsidTr="0038479A">
        <w:tc>
          <w:tcPr>
            <w:tcW w:w="1129" w:type="dxa"/>
          </w:tcPr>
          <w:p w14:paraId="74874E1D" w14:textId="77777777" w:rsidR="0098527C" w:rsidRDefault="0098527C" w:rsidP="0038479A">
            <w:pPr>
              <w:spacing w:line="360" w:lineRule="auto"/>
            </w:pPr>
          </w:p>
        </w:tc>
        <w:tc>
          <w:tcPr>
            <w:tcW w:w="1560" w:type="dxa"/>
          </w:tcPr>
          <w:p w14:paraId="05CC926B" w14:textId="77777777" w:rsidR="0098527C" w:rsidRDefault="0098527C" w:rsidP="0038479A">
            <w:pPr>
              <w:spacing w:line="360" w:lineRule="auto"/>
            </w:pPr>
          </w:p>
        </w:tc>
        <w:tc>
          <w:tcPr>
            <w:tcW w:w="6327" w:type="dxa"/>
          </w:tcPr>
          <w:p w14:paraId="1419CB4C" w14:textId="77777777" w:rsidR="0098527C" w:rsidRDefault="0098527C" w:rsidP="0038479A">
            <w:pPr>
              <w:spacing w:line="360" w:lineRule="auto"/>
            </w:pPr>
          </w:p>
        </w:tc>
      </w:tr>
    </w:tbl>
    <w:p w14:paraId="4D0F4A89" w14:textId="77777777" w:rsidR="0098527C" w:rsidRDefault="0098527C" w:rsidP="0098527C"/>
    <w:p w14:paraId="5EAB50B8" w14:textId="77777777" w:rsidR="00E67EE5" w:rsidRDefault="00E67EE5"/>
    <w:p w14:paraId="6D4492B6" w14:textId="6C26AB8D" w:rsidR="00E67EE5" w:rsidRDefault="00310F59">
      <w:r w:rsidRPr="00310F59">
        <w:drawing>
          <wp:inline distT="0" distB="0" distL="0" distR="0" wp14:anchorId="43F0197E" wp14:editId="6D0ECEF6">
            <wp:extent cx="2753109" cy="290553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278D" w14:textId="77777777" w:rsidR="00310F59" w:rsidRDefault="00310F59"/>
    <w:p w14:paraId="7ABD3139" w14:textId="77777777" w:rsidR="00087892" w:rsidRDefault="00603945" w:rsidP="003A23C1">
      <w:pPr>
        <w:pStyle w:val="Heading1"/>
      </w:pPr>
      <w:r>
        <w:t>Simplification/Tracing</w:t>
      </w:r>
    </w:p>
    <w:p w14:paraId="47164122" w14:textId="77777777" w:rsidR="00925772" w:rsidRPr="00925772" w:rsidRDefault="00925772" w:rsidP="00925772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List test script actions taken to complete use case&gt;</w:t>
      </w:r>
    </w:p>
    <w:sdt>
      <w:sdtPr>
        <w:id w:val="-871772838"/>
        <w15:repeatingSection/>
      </w:sdtPr>
      <w:sdtEndPr/>
      <w:sdtContent>
        <w:sdt>
          <w:sdtPr>
            <w:id w:val="-372386729"/>
            <w:placeholder>
              <w:docPart w:val="E383F5F285A446BEA74E1E98AFC2BE01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45080" w14:paraId="5582B8EC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3BCD7EB5" w14:textId="77777777" w:rsidR="00045080" w:rsidRDefault="00045080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</w:t>
                    </w:r>
                    <w:r w:rsidR="00925772" w:rsidRPr="00AC2A6E">
                      <w:rPr>
                        <w:b/>
                        <w:bCs/>
                        <w:color w:val="FFFFFF" w:themeColor="background1"/>
                      </w:rPr>
                      <w:t xml:space="preserve">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460765913"/>
                        <w:placeholder>
                          <w:docPart w:val="224D7D2C6B584C9ABB58979648B70A2A"/>
                        </w:placeholder>
                        <w:showingPlcHdr/>
                        <w15:color w:val="FFFFFF"/>
                        <w:text/>
                      </w:sdtPr>
                      <w:sdtEndPr/>
                      <w:sdtContent>
                        <w:r w:rsidR="00925772" w:rsidRPr="00AC2A6E">
                          <w:rPr>
                            <w:rStyle w:val="PlaceholderText"/>
                            <w:b/>
                            <w:bCs/>
                            <w:color w:val="FFFFFF" w:themeColor="background1"/>
                          </w:rPr>
                          <w:t>Click or tap here to enter number.</w:t>
                        </w:r>
                      </w:sdtContent>
                    </w:sdt>
                  </w:p>
                </w:tc>
              </w:tr>
              <w:tr w:rsidR="00045080" w14:paraId="14DD62F4" w14:textId="77777777" w:rsidTr="00E67EE5">
                <w:sdt>
                  <w:sdtPr>
                    <w:id w:val="-1868057410"/>
                    <w:placeholder>
                      <w:docPart w:val="7D68622291E4413ABCC815978D374C19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12FD2767" w14:textId="77777777" w:rsidR="00045080" w:rsidRDefault="00EE7FE0" w:rsidP="00045080">
                        <w:pPr>
                          <w:spacing w:line="360" w:lineRule="auto"/>
                        </w:pPr>
                        <w:r>
                          <w:rPr>
                            <w:rStyle w:val="PlaceholderText"/>
                          </w:rPr>
                          <w:t>Enter Hypothesis</w:t>
                        </w:r>
                      </w:p>
                    </w:tc>
                  </w:sdtContent>
                </w:sdt>
              </w:tr>
              <w:tr w:rsidR="00815359" w14:paraId="31DDB20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0C29D787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Expected 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3C3E01F4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sdt>
                <w:sdtPr>
                  <w:id w:val="95990399"/>
                  <w15:repeatingSection/>
                </w:sdtPr>
                <w:sdtEndPr/>
                <w:sdtContent>
                  <w:sdt>
                    <w:sdtPr>
                      <w:id w:val="-2138013051"/>
                      <w:placeholder>
                        <w:docPart w:val="E383F5F285A446BEA74E1E98AFC2BE01"/>
                      </w:placeholder>
                      <w15:repeatingSectionItem/>
                    </w:sdtPr>
                    <w:sdtEndPr/>
                    <w:sdtContent>
                      <w:tr w:rsidR="00815359" w14:paraId="12799F04" w14:textId="77777777" w:rsidTr="00E67EE5">
                        <w:sdt>
                          <w:sdtPr>
                            <w:id w:val="870733837"/>
                            <w:placeholder>
                              <w:docPart w:val="044352C8C75545779370FE16C7648548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21047058" w14:textId="77777777" w:rsidR="00815359" w:rsidRDefault="00EE7FE0" w:rsidP="00954507">
                                <w:pPr>
                                  <w:spacing w:line="360" w:lineRule="auto"/>
                                </w:pPr>
                                <w:r>
                                  <w:rPr>
                                    <w:rStyle w:val="PlaceholderText"/>
                                  </w:rPr>
                                  <w:t>Enter expected state change.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1425617396"/>
                            <w:placeholder>
                              <w:docPart w:val="9FD97903FC7A44FE8DCF181E2FDA0EDE"/>
                            </w:placeholder>
                            <w:showingPlcHdr/>
                            <w:text/>
                          </w:sdtPr>
                          <w:sdtEndPr/>
                          <w:sdtContent>
                            <w:tc>
                              <w:tcPr>
                                <w:tcW w:w="4508" w:type="dxa"/>
                                <w:tcBorders>
                                  <w:top w:val="single" w:sz="4" w:space="0" w:color="4472C4" w:themeColor="accent1"/>
                                  <w:left w:val="single" w:sz="4" w:space="0" w:color="4472C4" w:themeColor="accent1"/>
                                  <w:bottom w:val="single" w:sz="4" w:space="0" w:color="4472C4" w:themeColor="accent1"/>
                                  <w:right w:val="single" w:sz="4" w:space="0" w:color="4472C4" w:themeColor="accent1"/>
                                </w:tcBorders>
                              </w:tcPr>
                              <w:p w14:paraId="4256AEB8" w14:textId="77777777" w:rsidR="00815359" w:rsidRDefault="00954507" w:rsidP="00954507">
                                <w:pPr>
                                  <w:spacing w:line="360" w:lineRule="auto"/>
                                </w:pPr>
                                <w:r>
                                  <w:rPr>
                                    <w:rStyle w:val="PlaceholderText"/>
                                  </w:rPr>
                                  <w:t>Enter actual state change.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045080" w14:paraId="548736A2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5ED60B95" w14:textId="77777777" w:rsidR="00045080" w:rsidRPr="00045080" w:rsidRDefault="00045080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045080" w14:paraId="76AD4F7C" w14:textId="77777777" w:rsidTr="00E67EE5">
                <w:sdt>
                  <w:sdtPr>
                    <w:id w:val="-1460344710"/>
                    <w:placeholder>
                      <w:docPart w:val="0AC467BA09B64538A080FF133FF1943B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9016" w:type="dxa"/>
                        <w:gridSpan w:val="2"/>
                        <w:tcBorders>
                          <w:top w:val="single" w:sz="4" w:space="0" w:color="4472C4" w:themeColor="accent1"/>
                          <w:left w:val="single" w:sz="4" w:space="0" w:color="4472C4" w:themeColor="accent1"/>
                          <w:bottom w:val="single" w:sz="4" w:space="0" w:color="4472C4" w:themeColor="accent1"/>
                          <w:right w:val="single" w:sz="4" w:space="0" w:color="4472C4" w:themeColor="accent1"/>
                        </w:tcBorders>
                      </w:tcPr>
                      <w:p w14:paraId="6247C715" w14:textId="77777777" w:rsidR="00045080" w:rsidRDefault="00EE7FE0" w:rsidP="00045080">
                        <w:pPr>
                          <w:spacing w:line="360" w:lineRule="auto"/>
                        </w:pPr>
                        <w:r>
                          <w:rPr>
                            <w:rStyle w:val="PlaceholderText"/>
                          </w:rPr>
                          <w:t>Enter results of testing</w:t>
                        </w:r>
                      </w:p>
                    </w:tc>
                  </w:sdtContent>
                </w:sdt>
              </w:tr>
            </w:tbl>
            <w:p w14:paraId="71CF4699" w14:textId="77777777" w:rsidR="0069313C" w:rsidRPr="0069313C" w:rsidRDefault="0069313C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sdt>
              <w:sdtPr>
                <w:id w:val="2061829925"/>
                <w:placeholder>
                  <w:docPart w:val="3D85841BA13847C7BDB9952AD18443F5"/>
                </w:placeholder>
                <w:showingPlcHdr/>
              </w:sdtPr>
              <w:sdtEndPr/>
              <w:sdtContent>
                <w:p w14:paraId="37D453D8" w14:textId="77777777" w:rsidR="00815359" w:rsidRDefault="00954507">
                  <w:r>
                    <w:rPr>
                      <w:rStyle w:val="PlaceholderText"/>
                    </w:rPr>
                    <w:t>Enter any comments or screenshots.</w:t>
                  </w:r>
                </w:p>
              </w:sdtContent>
            </w:sdt>
          </w:sdtContent>
        </w:sdt>
      </w:sdtContent>
    </w:sdt>
    <w:p w14:paraId="67A14D79" w14:textId="77777777" w:rsidR="00603945" w:rsidRDefault="00603945"/>
    <w:p w14:paraId="32260A27" w14:textId="77777777" w:rsidR="00603945" w:rsidRDefault="00603945" w:rsidP="003A23C1">
      <w:pPr>
        <w:pStyle w:val="Heading1"/>
      </w:pPr>
      <w:r>
        <w:t>Resolution</w:t>
      </w:r>
    </w:p>
    <w:p w14:paraId="786042EC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defect cause, proposed/implemented fix, test results of remediated code&gt;</w:t>
      </w:r>
    </w:p>
    <w:p w14:paraId="1FF43FE3" w14:textId="77777777" w:rsidR="00603945" w:rsidRDefault="00603945"/>
    <w:p w14:paraId="7843AD85" w14:textId="77777777" w:rsidR="00603945" w:rsidRDefault="00603945"/>
    <w:p w14:paraId="5764C126" w14:textId="77777777" w:rsidR="00603945" w:rsidRDefault="00603945" w:rsidP="003A23C1">
      <w:pPr>
        <w:pStyle w:val="Heading1"/>
      </w:pPr>
      <w:r>
        <w:t>Regression Testing</w:t>
      </w:r>
    </w:p>
    <w:p w14:paraId="4F52B621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regression testing undertaken and anomalous results&gt;</w:t>
      </w:r>
    </w:p>
    <w:p w14:paraId="3321FC56" w14:textId="77777777" w:rsidR="00087892" w:rsidRDefault="00087892"/>
    <w:p w14:paraId="39DA3BBF" w14:textId="77777777" w:rsidR="004079AA" w:rsidRDefault="004079AA"/>
    <w:p w14:paraId="0432D353" w14:textId="77777777" w:rsidR="004079AA" w:rsidRDefault="004079AA"/>
    <w:p w14:paraId="2CE1CED3" w14:textId="77777777" w:rsidR="004079AA" w:rsidRDefault="004079AA"/>
    <w:sectPr w:rsidR="004079AA" w:rsidSect="004079AA">
      <w:headerReference w:type="default" r:id="rId11"/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CC614" w14:textId="77777777" w:rsidR="004E3E5F" w:rsidRDefault="004E3E5F" w:rsidP="00603945">
      <w:pPr>
        <w:spacing w:after="0" w:line="240" w:lineRule="auto"/>
      </w:pPr>
      <w:r>
        <w:separator/>
      </w:r>
    </w:p>
  </w:endnote>
  <w:endnote w:type="continuationSeparator" w:id="0">
    <w:p w14:paraId="7428647C" w14:textId="77777777" w:rsidR="004E3E5F" w:rsidRDefault="004E3E5F" w:rsidP="006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3AF31" w14:textId="77777777" w:rsidR="00603945" w:rsidRDefault="004E3E5F">
    <w:pPr>
      <w:pStyle w:val="Footer"/>
    </w:pPr>
    <w:sdt>
      <w:sdtPr>
        <w:alias w:val="Company"/>
        <w:tag w:val=""/>
        <w:id w:val="1255171729"/>
        <w:placeholder>
          <w:docPart w:val="044352C8C75545779370FE16C7648548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F4666" w:rsidRPr="009319AF">
          <w:rPr>
            <w:rStyle w:val="PlaceholderText"/>
          </w:rPr>
          <w:t>[Company]</w:t>
        </w:r>
      </w:sdtContent>
    </w:sdt>
    <w:r w:rsidR="00603945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 w:rsidRPr="004079AA">
      <w:rPr>
        <w:noProof/>
      </w:rPr>
      <w:t>1</w:t>
    </w:r>
    <w:r w:rsidR="004079AA" w:rsidRPr="004079AA">
      <w:rPr>
        <w:noProof/>
      </w:rPr>
      <w:fldChar w:fldCharType="end"/>
    </w:r>
    <w:r w:rsidR="00603945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-1860193281"/>
        <w:placeholder>
          <w:docPart w:val="7D68622291E4413ABCC815978D374C19"/>
        </w:placeholder>
        <w:showingPlcHdr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4079AA" w:rsidRPr="009319AF">
          <w:rPr>
            <w:rStyle w:val="PlaceholderText"/>
          </w:rPr>
          <w:t>[Manager]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65D04" w14:textId="77777777" w:rsidR="004079AA" w:rsidRDefault="004E3E5F">
    <w:pPr>
      <w:pStyle w:val="Footer"/>
    </w:pPr>
    <w:sdt>
      <w:sdtPr>
        <w:alias w:val="Company"/>
        <w:tag w:val=""/>
        <w:id w:val="-72357796"/>
        <w:placeholder>
          <w:docPart w:val="9FD97903FC7A44FE8DCF181E2FDA0ED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F4666" w:rsidRPr="009319AF">
          <w:rPr>
            <w:rStyle w:val="PlaceholderText"/>
          </w:rPr>
          <w:t>[Company]</w:t>
        </w:r>
      </w:sdtContent>
    </w:sdt>
    <w:r w:rsidR="004079AA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>
      <w:t>2</w:t>
    </w:r>
    <w:r w:rsidR="004079AA" w:rsidRPr="004079AA">
      <w:rPr>
        <w:noProof/>
      </w:rPr>
      <w:fldChar w:fldCharType="end"/>
    </w:r>
    <w:r w:rsidR="004079AA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1933248203"/>
        <w:placeholder>
          <w:docPart w:val="0AC467BA09B64538A080FF133FF1943B"/>
        </w:placeholder>
        <w:showingPlcHdr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4079AA" w:rsidRPr="009319AF">
          <w:rPr>
            <w:rStyle w:val="PlaceholderText"/>
          </w:rPr>
          <w:t>[Manager]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79709" w14:textId="77777777" w:rsidR="004E3E5F" w:rsidRDefault="004E3E5F" w:rsidP="00603945">
      <w:pPr>
        <w:spacing w:after="0" w:line="240" w:lineRule="auto"/>
      </w:pPr>
      <w:r>
        <w:separator/>
      </w:r>
    </w:p>
  </w:footnote>
  <w:footnote w:type="continuationSeparator" w:id="0">
    <w:p w14:paraId="278D39DD" w14:textId="77777777" w:rsidR="004E3E5F" w:rsidRDefault="004E3E5F" w:rsidP="0060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25812" w14:textId="1B173F24" w:rsidR="004079AA" w:rsidRDefault="004E3E5F">
    <w:pPr>
      <w:pStyle w:val="Header"/>
    </w:pPr>
    <w:sdt>
      <w:sdtPr>
        <w:alias w:val="Title"/>
        <w:tag w:val=""/>
        <w:id w:val="-1269467263"/>
        <w:placeholder>
          <w:docPart w:val="9AE07AC5C3644653B9B78777B2DBF9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67FBC">
          <w:t>Bug 2: Incorrect fine amount levied</w:t>
        </w:r>
      </w:sdtContent>
    </w:sdt>
    <w:r w:rsidR="004079AA">
      <w:ptab w:relativeTo="margin" w:alignment="center" w:leader="none"/>
    </w:r>
    <w:r w:rsidR="004079AA">
      <w:ptab w:relativeTo="margin" w:alignment="right" w:leader="none"/>
    </w:r>
    <w:r w:rsidR="004079AA">
      <w:t xml:space="preserve">Last Updated: </w:t>
    </w:r>
    <w:sdt>
      <w:sdtPr>
        <w:alias w:val="Publish Date"/>
        <w:tag w:val=""/>
        <w:id w:val="1150180224"/>
        <w:placeholder>
          <w:docPart w:val="E383F5F285A446BEA74E1E98AFC2BE0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0-10-18T00:00:00Z">
          <w:dateFormat w:val="d/MM/yyyy"/>
          <w:lid w:val="en-AU"/>
          <w:storeMappedDataAs w:val="dateTime"/>
          <w:calendar w:val="gregorian"/>
        </w:date>
      </w:sdtPr>
      <w:sdtEndPr/>
      <w:sdtContent>
        <w:r w:rsidR="00C846B3">
          <w:t>18/10/2020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65F6D"/>
    <w:multiLevelType w:val="hybridMultilevel"/>
    <w:tmpl w:val="7E3E9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BC"/>
    <w:rsid w:val="000278B9"/>
    <w:rsid w:val="00045080"/>
    <w:rsid w:val="00087892"/>
    <w:rsid w:val="000A1485"/>
    <w:rsid w:val="002B4254"/>
    <w:rsid w:val="00310F59"/>
    <w:rsid w:val="00367FBC"/>
    <w:rsid w:val="003A23C1"/>
    <w:rsid w:val="003D11ED"/>
    <w:rsid w:val="004079AA"/>
    <w:rsid w:val="0044654E"/>
    <w:rsid w:val="004E3E5F"/>
    <w:rsid w:val="00603945"/>
    <w:rsid w:val="00691B5C"/>
    <w:rsid w:val="0069313C"/>
    <w:rsid w:val="00716FCC"/>
    <w:rsid w:val="00815359"/>
    <w:rsid w:val="00827678"/>
    <w:rsid w:val="008B6D93"/>
    <w:rsid w:val="00925772"/>
    <w:rsid w:val="00954507"/>
    <w:rsid w:val="0098527C"/>
    <w:rsid w:val="0099418A"/>
    <w:rsid w:val="00A13F90"/>
    <w:rsid w:val="00AC2A6E"/>
    <w:rsid w:val="00AF1F0F"/>
    <w:rsid w:val="00BB655D"/>
    <w:rsid w:val="00BC3D0D"/>
    <w:rsid w:val="00C45A18"/>
    <w:rsid w:val="00C846B3"/>
    <w:rsid w:val="00C92A29"/>
    <w:rsid w:val="00CC5701"/>
    <w:rsid w:val="00D05726"/>
    <w:rsid w:val="00DF4666"/>
    <w:rsid w:val="00E616C6"/>
    <w:rsid w:val="00E67EE5"/>
    <w:rsid w:val="00E7446B"/>
    <w:rsid w:val="00EE7FE0"/>
    <w:rsid w:val="00F07B15"/>
    <w:rsid w:val="00F5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57DDB"/>
  <w15:chartTrackingRefBased/>
  <w15:docId w15:val="{ECF8B74D-9276-4DC3-8634-F926015F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41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45"/>
  </w:style>
  <w:style w:type="paragraph" w:styleId="Footer">
    <w:name w:val="footer"/>
    <w:basedOn w:val="Normal"/>
    <w:link w:val="Foot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45"/>
  </w:style>
  <w:style w:type="character" w:styleId="SubtleEmphasis">
    <w:name w:val="Subtle Emphasis"/>
    <w:basedOn w:val="DefaultParagraphFont"/>
    <w:uiPriority w:val="19"/>
    <w:qFormat/>
    <w:rsid w:val="00C4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Debugg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287A52BC8A42FBA2C09AE1BC4A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0E60A-D485-4A2F-97CD-D2E923D15642}"/>
      </w:docPartPr>
      <w:docPartBody>
        <w:p w:rsidR="00000000" w:rsidRDefault="00A34640">
          <w:pPr>
            <w:pStyle w:val="C6287A52BC8A42FBA2C09AE1BC4ACBD2"/>
          </w:pPr>
          <w:r w:rsidRPr="00F7068B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the Defect ID</w:t>
          </w:r>
        </w:p>
      </w:docPartBody>
    </w:docPart>
    <w:docPart>
      <w:docPartPr>
        <w:name w:val="ECF10B1901734EDC9CBFC3188C83F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57081-1C17-4AEA-B7E0-35368702BE03}"/>
      </w:docPartPr>
      <w:docPartBody>
        <w:p w:rsidR="00000000" w:rsidRDefault="00A34640">
          <w:pPr>
            <w:pStyle w:val="ECF10B1901734EDC9CBFC3188C83FBCF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appropriate defect priority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217DEACDC0694D73BA08A96DFC4BE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F1752-B9EA-46E9-A1E4-F5514DE392DD}"/>
      </w:docPartPr>
      <w:docPartBody>
        <w:p w:rsidR="00000000" w:rsidRDefault="00A34640">
          <w:pPr>
            <w:pStyle w:val="217DEACDC0694D73BA08A96DFC4BE438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current defect status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9B85D76077B146B29B96A10AFBAA1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05DE-6054-42FC-B2C4-BD33D72B40BF}"/>
      </w:docPartPr>
      <w:docPartBody>
        <w:p w:rsidR="00000000" w:rsidRDefault="00A34640">
          <w:pPr>
            <w:pStyle w:val="9B85D76077B146B29B96A10AFBAA1B75"/>
          </w:pPr>
          <w:r w:rsidRPr="00BB655D">
            <w:rPr>
              <w:rStyle w:val="PlaceholderText"/>
            </w:rPr>
            <w:t>Click or tap to enter the date last updated.</w:t>
          </w:r>
        </w:p>
      </w:docPartBody>
    </w:docPart>
    <w:docPart>
      <w:docPartPr>
        <w:name w:val="9AE07AC5C3644653B9B78777B2DBF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6152C-623C-4A4E-B23E-39AFE07D5478}"/>
      </w:docPartPr>
      <w:docPartBody>
        <w:p w:rsidR="00000000" w:rsidRDefault="00A34640">
          <w:pPr>
            <w:pStyle w:val="9AE07AC5C3644653B9B78777B2DBF960"/>
          </w:pPr>
          <w:r>
            <w:rPr>
              <w:rStyle w:val="PlaceholderText"/>
            </w:rPr>
            <w:t>Click or tap to enter name.</w:t>
          </w:r>
        </w:p>
      </w:docPartBody>
    </w:docPart>
    <w:docPart>
      <w:docPartPr>
        <w:name w:val="E383F5F285A446BEA74E1E98AFC2B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A26A6-7AF9-4FC9-92B0-49494513E385}"/>
      </w:docPartPr>
      <w:docPartBody>
        <w:p w:rsidR="00000000" w:rsidRDefault="00A34640">
          <w:pPr>
            <w:pStyle w:val="E383F5F285A446BEA74E1E98AFC2BE01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24D7D2C6B584C9ABB58979648B70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9372C-3E27-45E9-9260-92500498561E}"/>
      </w:docPartPr>
      <w:docPartBody>
        <w:p w:rsidR="00000000" w:rsidRDefault="00A34640">
          <w:pPr>
            <w:pStyle w:val="224D7D2C6B584C9ABB58979648B70A2A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7D68622291E4413ABCC815978D374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C717C-7DBD-4609-B844-B246124170C3}"/>
      </w:docPartPr>
      <w:docPartBody>
        <w:p w:rsidR="00000000" w:rsidRDefault="00A34640">
          <w:pPr>
            <w:pStyle w:val="7D68622291E4413ABCC815978D374C19"/>
          </w:pPr>
          <w:r>
            <w:rPr>
              <w:rStyle w:val="PlaceholderText"/>
            </w:rPr>
            <w:t>Enter Hypothesis</w:t>
          </w:r>
        </w:p>
      </w:docPartBody>
    </w:docPart>
    <w:docPart>
      <w:docPartPr>
        <w:name w:val="044352C8C75545779370FE16C7648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F7C05-987F-4D11-B0BB-80C6BB82F69F}"/>
      </w:docPartPr>
      <w:docPartBody>
        <w:p w:rsidR="00000000" w:rsidRDefault="00A34640">
          <w:pPr>
            <w:pStyle w:val="044352C8C75545779370FE16C7648548"/>
          </w:pPr>
          <w:r>
            <w:rPr>
              <w:rStyle w:val="PlaceholderText"/>
            </w:rPr>
            <w:t>Enter expected state change.</w:t>
          </w:r>
        </w:p>
      </w:docPartBody>
    </w:docPart>
    <w:docPart>
      <w:docPartPr>
        <w:name w:val="9FD97903FC7A44FE8DCF181E2FDA0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92937-588D-4426-A920-797FEC7871CA}"/>
      </w:docPartPr>
      <w:docPartBody>
        <w:p w:rsidR="00000000" w:rsidRDefault="00A34640">
          <w:pPr>
            <w:pStyle w:val="9FD97903FC7A44FE8DCF181E2FDA0EDE"/>
          </w:pPr>
          <w:r>
            <w:rPr>
              <w:rStyle w:val="PlaceholderText"/>
            </w:rPr>
            <w:t>Enter actual state change.</w:t>
          </w:r>
        </w:p>
      </w:docPartBody>
    </w:docPart>
    <w:docPart>
      <w:docPartPr>
        <w:name w:val="0AC467BA09B64538A080FF133FF19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91B41-58CE-4239-823F-2C1305D761B8}"/>
      </w:docPartPr>
      <w:docPartBody>
        <w:p w:rsidR="00000000" w:rsidRDefault="00A34640">
          <w:pPr>
            <w:pStyle w:val="0AC467BA09B64538A080FF133FF1943B"/>
          </w:pPr>
          <w:r>
            <w:rPr>
              <w:rStyle w:val="PlaceholderText"/>
            </w:rPr>
            <w:t>Enter results of testing</w:t>
          </w:r>
        </w:p>
      </w:docPartBody>
    </w:docPart>
    <w:docPart>
      <w:docPartPr>
        <w:name w:val="3D85841BA13847C7BDB9952AD1844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415C8-C73A-436B-B552-6CE2637AC732}"/>
      </w:docPartPr>
      <w:docPartBody>
        <w:p w:rsidR="00000000" w:rsidRDefault="00A34640">
          <w:pPr>
            <w:pStyle w:val="3D85841BA13847C7BDB9952AD18443F5"/>
          </w:pPr>
          <w:r>
            <w:rPr>
              <w:rStyle w:val="PlaceholderText"/>
            </w:rPr>
            <w:t>Enter any comments or screenshots.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40"/>
    <w:rsid w:val="00A3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287A52BC8A42FBA2C09AE1BC4ACBD2">
    <w:name w:val="C6287A52BC8A42FBA2C09AE1BC4ACBD2"/>
  </w:style>
  <w:style w:type="paragraph" w:customStyle="1" w:styleId="ECF10B1901734EDC9CBFC3188C83FBCF">
    <w:name w:val="ECF10B1901734EDC9CBFC3188C83FBCF"/>
  </w:style>
  <w:style w:type="paragraph" w:customStyle="1" w:styleId="217DEACDC0694D73BA08A96DFC4BE438">
    <w:name w:val="217DEACDC0694D73BA08A96DFC4BE438"/>
  </w:style>
  <w:style w:type="paragraph" w:customStyle="1" w:styleId="9B85D76077B146B29B96A10AFBAA1B75">
    <w:name w:val="9B85D76077B146B29B96A10AFBAA1B75"/>
  </w:style>
  <w:style w:type="paragraph" w:customStyle="1" w:styleId="9AE07AC5C3644653B9B78777B2DBF960">
    <w:name w:val="9AE07AC5C3644653B9B78777B2DBF960"/>
  </w:style>
  <w:style w:type="paragraph" w:customStyle="1" w:styleId="E383F5F285A446BEA74E1E98AFC2BE01">
    <w:name w:val="E383F5F285A446BEA74E1E98AFC2BE01"/>
  </w:style>
  <w:style w:type="paragraph" w:customStyle="1" w:styleId="224D7D2C6B584C9ABB58979648B70A2A">
    <w:name w:val="224D7D2C6B584C9ABB58979648B70A2A"/>
  </w:style>
  <w:style w:type="paragraph" w:customStyle="1" w:styleId="7D68622291E4413ABCC815978D374C19">
    <w:name w:val="7D68622291E4413ABCC815978D374C19"/>
  </w:style>
  <w:style w:type="paragraph" w:customStyle="1" w:styleId="044352C8C75545779370FE16C7648548">
    <w:name w:val="044352C8C75545779370FE16C7648548"/>
  </w:style>
  <w:style w:type="paragraph" w:customStyle="1" w:styleId="9FD97903FC7A44FE8DCF181E2FDA0EDE">
    <w:name w:val="9FD97903FC7A44FE8DCF181E2FDA0EDE"/>
  </w:style>
  <w:style w:type="paragraph" w:customStyle="1" w:styleId="0AC467BA09B64538A080FF133FF1943B">
    <w:name w:val="0AC467BA09B64538A080FF133FF1943B"/>
  </w:style>
  <w:style w:type="paragraph" w:customStyle="1" w:styleId="3D85841BA13847C7BDB9952AD18443F5">
    <w:name w:val="3D85841BA13847C7BDB9952AD184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2020-10-18T00:00:00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20BDAAE-67D2-4DF0-9340-B8FDAA5969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Debugging Log.dotx</Template>
  <TotalTime>38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2: Incorrect fine amount levied</dc:title>
  <dc:subject/>
  <dc:creator>Sam Johnson</dc:creator>
  <cp:keywords/>
  <dc:description/>
  <cp:lastModifiedBy>Sam Johnson</cp:lastModifiedBy>
  <cp:revision>5</cp:revision>
  <dcterms:created xsi:type="dcterms:W3CDTF">2020-10-18T03:46:00Z</dcterms:created>
  <dcterms:modified xsi:type="dcterms:W3CDTF">2020-10-18T04:24:00Z</dcterms:modified>
</cp:coreProperties>
</file>